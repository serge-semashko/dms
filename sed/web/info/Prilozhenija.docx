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E9" w:rsidRDefault="00D35E36" w:rsidP="007540E9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к Рекомендациям по использованию типовых форм</w:t>
      </w:r>
    </w:p>
    <w:p w:rsidR="00D35E36" w:rsidRDefault="00D35E36" w:rsidP="007540E9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Договоров в закупочной деятельности ОИЯИ</w:t>
      </w:r>
    </w:p>
    <w:p w:rsidR="00D35E36" w:rsidRDefault="00D35E36" w:rsidP="007540E9">
      <w:pPr>
        <w:jc w:val="right"/>
        <w:rPr>
          <w:rFonts w:ascii="Times New Roman" w:hAnsi="Times New Roman"/>
          <w:sz w:val="24"/>
          <w:szCs w:val="24"/>
        </w:rPr>
      </w:pPr>
    </w:p>
    <w:p w:rsidR="00D35E36" w:rsidRDefault="00D35E36" w:rsidP="007540E9">
      <w:pPr>
        <w:jc w:val="right"/>
        <w:rPr>
          <w:rFonts w:ascii="Times New Roman" w:hAnsi="Times New Roman"/>
          <w:sz w:val="24"/>
          <w:szCs w:val="24"/>
        </w:rPr>
      </w:pPr>
    </w:p>
    <w:p w:rsidR="0028334B" w:rsidRDefault="0028334B" w:rsidP="0028334B">
      <w:pPr>
        <w:rPr>
          <w:rFonts w:ascii="Times New Roman" w:hAnsi="Times New Roman"/>
          <w:sz w:val="24"/>
          <w:szCs w:val="24"/>
        </w:rPr>
      </w:pPr>
      <w:r w:rsidRPr="00414647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типовых договорах</w:t>
      </w:r>
      <w:r w:rsidRPr="004146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(в</w:t>
      </w:r>
      <w:r w:rsidRPr="00414647">
        <w:rPr>
          <w:rFonts w:ascii="Times New Roman" w:hAnsi="Times New Roman"/>
          <w:sz w:val="24"/>
          <w:szCs w:val="24"/>
        </w:rPr>
        <w:t xml:space="preserve"> разделе “</w:t>
      </w:r>
      <w:r>
        <w:rPr>
          <w:rFonts w:ascii="Times New Roman" w:hAnsi="Times New Roman"/>
          <w:sz w:val="24"/>
          <w:szCs w:val="24"/>
        </w:rPr>
        <w:t>Цена работы</w:t>
      </w:r>
      <w:r w:rsidRPr="00414647">
        <w:rPr>
          <w:rFonts w:ascii="Times New Roman" w:hAnsi="Times New Roman"/>
          <w:sz w:val="24"/>
          <w:szCs w:val="24"/>
        </w:rPr>
        <w:t>/услуги/товара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порядок оплаты</w:t>
      </w:r>
      <w:r w:rsidRPr="00414647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) указывается одна из ниже перечисленных ставок НДС в зависимости от применяемой контрагентов системы налогообложения:</w:t>
      </w:r>
      <w:bookmarkStart w:id="0" w:name="_GoBack"/>
      <w:bookmarkEnd w:id="0"/>
    </w:p>
    <w:p w:rsidR="00CA6F0A" w:rsidRPr="00414647" w:rsidRDefault="00CA6F0A">
      <w:pPr>
        <w:rPr>
          <w:rFonts w:ascii="Times New Roman" w:hAnsi="Times New Roman"/>
          <w:sz w:val="24"/>
          <w:szCs w:val="24"/>
        </w:rPr>
      </w:pP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4074"/>
        <w:gridCol w:w="3544"/>
        <w:gridCol w:w="992"/>
        <w:gridCol w:w="2694"/>
        <w:gridCol w:w="1842"/>
      </w:tblGrid>
      <w:tr w:rsidR="002636E9" w:rsidRPr="002636E9" w:rsidTr="002636E9">
        <w:tc>
          <w:tcPr>
            <w:tcW w:w="1704" w:type="dxa"/>
            <w:vMerge w:val="restart"/>
          </w:tcPr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Тип договора</w:t>
            </w:r>
          </w:p>
        </w:tc>
        <w:tc>
          <w:tcPr>
            <w:tcW w:w="8610" w:type="dxa"/>
            <w:gridSpan w:val="3"/>
          </w:tcPr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Контрагент применяет общую систему налогообложения</w:t>
            </w:r>
          </w:p>
        </w:tc>
        <w:tc>
          <w:tcPr>
            <w:tcW w:w="4536" w:type="dxa"/>
            <w:gridSpan w:val="2"/>
          </w:tcPr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Контрагент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>применяет  специальные</w:t>
            </w:r>
            <w:proofErr w:type="gram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режимы</w:t>
            </w:r>
          </w:p>
        </w:tc>
      </w:tr>
      <w:tr w:rsidR="002636E9" w:rsidRPr="002636E9" w:rsidTr="002636E9">
        <w:tc>
          <w:tcPr>
            <w:tcW w:w="1704" w:type="dxa"/>
            <w:vMerge/>
          </w:tcPr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4" w:type="dxa"/>
          </w:tcPr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0 %</w:t>
            </w:r>
          </w:p>
        </w:tc>
        <w:tc>
          <w:tcPr>
            <w:tcW w:w="3544" w:type="dxa"/>
          </w:tcPr>
          <w:p w:rsidR="00AB7FE0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18 %, </w:t>
            </w:r>
          </w:p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10 %</w:t>
            </w:r>
            <w:r w:rsidR="00AB7FE0">
              <w:rPr>
                <w:rFonts w:ascii="Times New Roman" w:hAnsi="Times New Roman"/>
                <w:sz w:val="24"/>
                <w:szCs w:val="24"/>
              </w:rPr>
              <w:t xml:space="preserve"> в соответствии с п. 2 ст. 164 НК РФ</w:t>
            </w:r>
          </w:p>
        </w:tc>
        <w:tc>
          <w:tcPr>
            <w:tcW w:w="992" w:type="dxa"/>
          </w:tcPr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Без НДС</w:t>
            </w:r>
          </w:p>
        </w:tc>
        <w:tc>
          <w:tcPr>
            <w:tcW w:w="2694" w:type="dxa"/>
          </w:tcPr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Упрощенная система налогообложения без НДС</w:t>
            </w:r>
          </w:p>
        </w:tc>
        <w:tc>
          <w:tcPr>
            <w:tcW w:w="1842" w:type="dxa"/>
          </w:tcPr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ЕНВД</w:t>
            </w:r>
          </w:p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A6F0A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Без НДС</w:t>
            </w:r>
          </w:p>
        </w:tc>
      </w:tr>
      <w:tr w:rsidR="002636E9" w:rsidRPr="002636E9" w:rsidTr="002636E9">
        <w:trPr>
          <w:trHeight w:val="1910"/>
        </w:trPr>
        <w:tc>
          <w:tcPr>
            <w:tcW w:w="1704" w:type="dxa"/>
          </w:tcPr>
          <w:p w:rsidR="00F22098" w:rsidRPr="002636E9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Договор поставки</w:t>
            </w:r>
          </w:p>
        </w:tc>
        <w:tc>
          <w:tcPr>
            <w:tcW w:w="4074" w:type="dxa"/>
          </w:tcPr>
          <w:p w:rsidR="00F22098" w:rsidRPr="002636E9" w:rsidRDefault="00F22098" w:rsidP="002636E9">
            <w:pPr>
              <w:pStyle w:val="a4"/>
              <w:numPr>
                <w:ilvl w:val="0"/>
                <w:numId w:val="2"/>
              </w:numPr>
              <w:spacing w:line="240" w:lineRule="auto"/>
              <w:ind w:left="32" w:hanging="14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Ст. 7 и п. 12 ст. 165 НК РФ, Постановления Правительства РФ № 455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>от  22.07.2006</w:t>
            </w:r>
            <w:proofErr w:type="gram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3C8D" w:rsidRDefault="00B03C8D" w:rsidP="00B03C8D">
            <w:pPr>
              <w:pStyle w:val="a4"/>
              <w:spacing w:line="240" w:lineRule="auto"/>
              <w:ind w:left="3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B03C8D" w:rsidRDefault="00B03C8D" w:rsidP="00B03C8D">
            <w:pPr>
              <w:pStyle w:val="a4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B03C8D" w:rsidRDefault="00B03C8D" w:rsidP="00B03C8D">
            <w:pPr>
              <w:pStyle w:val="a4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B03C8D" w:rsidRDefault="00B03C8D" w:rsidP="00B03C8D">
            <w:pPr>
              <w:pStyle w:val="a4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22098" w:rsidRPr="002636E9" w:rsidRDefault="00F22098" w:rsidP="002636E9">
            <w:pPr>
              <w:pStyle w:val="a4"/>
              <w:numPr>
                <w:ilvl w:val="0"/>
                <w:numId w:val="2"/>
              </w:numPr>
              <w:spacing w:line="240" w:lineRule="auto"/>
              <w:ind w:left="32" w:hanging="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Договор о Евразийском экономическом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союзе </w:t>
            </w:r>
            <w:r w:rsidR="00AB7FE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End"/>
            <w:r w:rsidR="00AB7FE0">
              <w:rPr>
                <w:rFonts w:ascii="Times New Roman" w:hAnsi="Times New Roman"/>
                <w:sz w:val="24"/>
                <w:szCs w:val="24"/>
              </w:rPr>
              <w:t>ВЭД)</w:t>
            </w:r>
            <w:r w:rsidR="00AB7FE0" w:rsidRPr="00AB7FE0">
              <w:rPr>
                <w:rFonts w:ascii="Times New Roman" w:hAnsi="Times New Roman"/>
                <w:position w:val="-4"/>
                <w:sz w:val="24"/>
                <w:szCs w:val="24"/>
              </w:rPr>
              <w:object w:dxaOrig="139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21.75pt" o:ole="">
                  <v:imagedata r:id="rId5" o:title=""/>
                </v:shape>
                <o:OLEObject Type="Embed" ProgID="Equation.3" ShapeID="_x0000_i1025" DrawAspect="Content" ObjectID="_1536073622" r:id="rId6"/>
              </w:object>
            </w:r>
          </w:p>
          <w:p w:rsidR="00F22098" w:rsidRPr="002636E9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F22098" w:rsidRPr="002636E9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В случае, если контрагент не принимает условия реализации в адрес ОИЯИ с 0 % НДС в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>соответствии  с</w:t>
            </w:r>
            <w:proofErr w:type="gram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Постановлением Правительства РФ № 455 от 22.07.2006 г.</w:t>
            </w:r>
            <w:r w:rsidR="00B03C8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F22098" w:rsidRPr="002636E9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Ст. 145 НК РФ</w:t>
            </w:r>
          </w:p>
        </w:tc>
        <w:tc>
          <w:tcPr>
            <w:tcW w:w="269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Ст. 346.11 НК РФ</w:t>
            </w:r>
          </w:p>
        </w:tc>
        <w:tc>
          <w:tcPr>
            <w:tcW w:w="1842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Ст. 346.26 НК РФ</w:t>
            </w:r>
          </w:p>
        </w:tc>
      </w:tr>
      <w:tr w:rsidR="002636E9" w:rsidRPr="002636E9" w:rsidTr="002636E9">
        <w:trPr>
          <w:trHeight w:val="1682"/>
        </w:trPr>
        <w:tc>
          <w:tcPr>
            <w:tcW w:w="170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Договор строительного подряда</w:t>
            </w:r>
          </w:p>
        </w:tc>
        <w:tc>
          <w:tcPr>
            <w:tcW w:w="4074" w:type="dxa"/>
          </w:tcPr>
          <w:p w:rsidR="00CA6F0A" w:rsidRPr="002636E9" w:rsidRDefault="002636E9" w:rsidP="002636E9">
            <w:pPr>
              <w:pStyle w:val="a4"/>
              <w:numPr>
                <w:ilvl w:val="0"/>
                <w:numId w:val="4"/>
              </w:numPr>
              <w:spacing w:line="240" w:lineRule="auto"/>
              <w:ind w:hanging="7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Ст. 7 и </w:t>
            </w:r>
            <w:r w:rsidR="00CA6F0A" w:rsidRPr="002636E9">
              <w:rPr>
                <w:rFonts w:ascii="Times New Roman" w:hAnsi="Times New Roman"/>
                <w:sz w:val="24"/>
                <w:szCs w:val="24"/>
              </w:rPr>
              <w:t xml:space="preserve">12 ст. 165 НК РФ, Постановления Правительства РФ № 455 </w:t>
            </w:r>
            <w:proofErr w:type="gramStart"/>
            <w:r w:rsidR="00CA6F0A" w:rsidRPr="002636E9">
              <w:rPr>
                <w:rFonts w:ascii="Times New Roman" w:hAnsi="Times New Roman"/>
                <w:sz w:val="24"/>
                <w:szCs w:val="24"/>
              </w:rPr>
              <w:t>от  22.07.2006</w:t>
            </w:r>
            <w:proofErr w:type="gramEnd"/>
            <w:r w:rsidR="00CA6F0A" w:rsidRPr="002636E9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F22098" w:rsidRPr="002636E9" w:rsidRDefault="00F22098" w:rsidP="00AB7FE0">
            <w:pPr>
              <w:pStyle w:val="a4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В случае, если контрагент не принимает условия реализации в адрес ОИЯИ с 0 % НДС в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>соответствии  с</w:t>
            </w:r>
            <w:proofErr w:type="gram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Постановлением Правительства РФ № 455 от 22.07.2006</w:t>
            </w:r>
          </w:p>
        </w:tc>
        <w:tc>
          <w:tcPr>
            <w:tcW w:w="992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Ст. 346.11 НК РФ</w:t>
            </w:r>
          </w:p>
        </w:tc>
        <w:tc>
          <w:tcPr>
            <w:tcW w:w="1842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636E9" w:rsidRPr="002636E9" w:rsidTr="002636E9">
        <w:tc>
          <w:tcPr>
            <w:tcW w:w="1704" w:type="dxa"/>
          </w:tcPr>
          <w:p w:rsidR="00F22098" w:rsidRPr="00AB7FE0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Договор возмездного оказания услуг</w:t>
            </w:r>
            <w:r w:rsidR="00AB7FE0" w:rsidRPr="00AB7FE0">
              <w:rPr>
                <w:rFonts w:ascii="Times New Roman" w:hAnsi="Times New Roman"/>
                <w:sz w:val="24"/>
                <w:szCs w:val="24"/>
              </w:rPr>
              <w:t>/работ</w:t>
            </w:r>
          </w:p>
        </w:tc>
        <w:tc>
          <w:tcPr>
            <w:tcW w:w="4074" w:type="dxa"/>
          </w:tcPr>
          <w:p w:rsidR="00F22098" w:rsidRDefault="00F22098" w:rsidP="002636E9">
            <w:pPr>
              <w:pStyle w:val="a4"/>
              <w:numPr>
                <w:ilvl w:val="0"/>
                <w:numId w:val="3"/>
              </w:numPr>
              <w:spacing w:line="240" w:lineRule="auto"/>
              <w:ind w:hanging="72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Ст. 7 и п. 12 ст. 165 НК РФ, Постановления Правительства РФ № 455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>от  22.07.2006</w:t>
            </w:r>
            <w:proofErr w:type="gram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B03C8D" w:rsidRDefault="00B03C8D" w:rsidP="00B03C8D">
            <w:pPr>
              <w:pStyle w:val="a4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03C8D" w:rsidRDefault="00B03C8D" w:rsidP="00B03C8D">
            <w:pPr>
              <w:pStyle w:val="a4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03C8D" w:rsidRPr="002636E9" w:rsidRDefault="00B03C8D" w:rsidP="00B03C8D">
            <w:pPr>
              <w:pStyle w:val="a4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22098" w:rsidRPr="002636E9" w:rsidRDefault="00F22098" w:rsidP="002636E9">
            <w:pPr>
              <w:pStyle w:val="a4"/>
              <w:numPr>
                <w:ilvl w:val="0"/>
                <w:numId w:val="3"/>
              </w:numPr>
              <w:spacing w:line="240" w:lineRule="auto"/>
              <w:ind w:left="-69" w:right="-130" w:firstLine="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Договор о Евразийском экономическом союзе </w:t>
            </w:r>
            <w:r w:rsidR="00AB7FE0">
              <w:rPr>
                <w:rFonts w:ascii="Times New Roman" w:hAnsi="Times New Roman"/>
                <w:sz w:val="24"/>
                <w:szCs w:val="24"/>
              </w:rPr>
              <w:t>(ВЭД)</w:t>
            </w:r>
            <w:r w:rsidR="000A75E2" w:rsidRPr="00B03C8D">
              <w:rPr>
                <w:rFonts w:ascii="Times New Roman" w:hAnsi="Times New Roman"/>
                <w:position w:val="-4"/>
                <w:sz w:val="24"/>
                <w:szCs w:val="24"/>
              </w:rPr>
              <w:object w:dxaOrig="120" w:dyaOrig="300">
                <v:shape id="_x0000_i1026" type="#_x0000_t75" style="width:6pt;height:15pt" o:ole="">
                  <v:imagedata r:id="rId7" o:title=""/>
                </v:shape>
                <o:OLEObject Type="Embed" ProgID="Equation.3" ShapeID="_x0000_i1026" DrawAspect="Content" ObjectID="_1536073623" r:id="rId8"/>
              </w:object>
            </w:r>
          </w:p>
          <w:p w:rsidR="00F22098" w:rsidRPr="002636E9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F22098" w:rsidRPr="002636E9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 случае, если контрагент не принимает условия реализации в адрес ОИЯИ с 0 % НДС в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>соответствии  с</w:t>
            </w:r>
            <w:proofErr w:type="gram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36E9">
              <w:rPr>
                <w:rFonts w:ascii="Times New Roman" w:hAnsi="Times New Roman"/>
                <w:sz w:val="24"/>
                <w:szCs w:val="24"/>
              </w:rPr>
              <w:lastRenderedPageBreak/>
              <w:t>Постановлением Правительства РФ № 455 от 22.07.2006 г.</w:t>
            </w:r>
          </w:p>
        </w:tc>
        <w:tc>
          <w:tcPr>
            <w:tcW w:w="992" w:type="dxa"/>
          </w:tcPr>
          <w:p w:rsidR="00F22098" w:rsidRPr="002636E9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lastRenderedPageBreak/>
              <w:t>Ст.  145 НК РФ</w:t>
            </w:r>
          </w:p>
        </w:tc>
        <w:tc>
          <w:tcPr>
            <w:tcW w:w="2694" w:type="dxa"/>
          </w:tcPr>
          <w:p w:rsidR="00F22098" w:rsidRPr="002636E9" w:rsidRDefault="00F22098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Ст. </w:t>
            </w:r>
            <w:r w:rsidR="00CA6F0A" w:rsidRPr="002636E9">
              <w:rPr>
                <w:rFonts w:ascii="Times New Roman" w:hAnsi="Times New Roman"/>
                <w:sz w:val="24"/>
                <w:szCs w:val="24"/>
              </w:rPr>
              <w:t>346.11 НК РФ</w:t>
            </w:r>
          </w:p>
        </w:tc>
        <w:tc>
          <w:tcPr>
            <w:tcW w:w="1842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Ст. 346.26 НК РФ</w:t>
            </w:r>
          </w:p>
        </w:tc>
      </w:tr>
      <w:tr w:rsidR="002636E9" w:rsidRPr="002636E9" w:rsidTr="002636E9">
        <w:tc>
          <w:tcPr>
            <w:tcW w:w="170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Договор на выполнение </w:t>
            </w:r>
            <w:r w:rsidR="00AB7FE0">
              <w:rPr>
                <w:rFonts w:ascii="Times New Roman" w:hAnsi="Times New Roman"/>
                <w:sz w:val="24"/>
                <w:szCs w:val="24"/>
              </w:rPr>
              <w:t xml:space="preserve">НИР и </w:t>
            </w:r>
            <w:r w:rsidRPr="002636E9">
              <w:rPr>
                <w:rFonts w:ascii="Times New Roman" w:hAnsi="Times New Roman"/>
                <w:sz w:val="24"/>
                <w:szCs w:val="24"/>
              </w:rPr>
              <w:t>НИОКР</w:t>
            </w:r>
          </w:p>
        </w:tc>
        <w:tc>
          <w:tcPr>
            <w:tcW w:w="407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54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Ст. 149 п.3 </w:t>
            </w:r>
            <w:proofErr w:type="spellStart"/>
            <w:r w:rsidRPr="002636E9">
              <w:rPr>
                <w:rFonts w:ascii="Times New Roman" w:hAnsi="Times New Roman"/>
                <w:sz w:val="24"/>
                <w:szCs w:val="24"/>
              </w:rPr>
              <w:t>пп</w:t>
            </w:r>
            <w:proofErr w:type="spell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16 НК РФ</w:t>
            </w:r>
          </w:p>
        </w:tc>
        <w:tc>
          <w:tcPr>
            <w:tcW w:w="269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636E9" w:rsidRPr="002636E9" w:rsidTr="002636E9">
        <w:tc>
          <w:tcPr>
            <w:tcW w:w="170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Договор на выполнение ремонтно-строительных работ</w:t>
            </w:r>
          </w:p>
        </w:tc>
        <w:tc>
          <w:tcPr>
            <w:tcW w:w="4074" w:type="dxa"/>
          </w:tcPr>
          <w:p w:rsidR="00CA6F0A" w:rsidRPr="002636E9" w:rsidRDefault="00CA6F0A" w:rsidP="002636E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Ст. 7 и п. 12 ст. 165 НК РФ, Постановления Правительства РФ № 455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>от  22.07.2006</w:t>
            </w:r>
            <w:proofErr w:type="gram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F22098" w:rsidRPr="002636E9" w:rsidRDefault="00F22098" w:rsidP="00AB7FE0">
            <w:pPr>
              <w:pStyle w:val="a4"/>
              <w:spacing w:line="240" w:lineRule="auto"/>
              <w:ind w:left="0" w:right="-13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 xml:space="preserve">В случае, если контрагент не принимает условия реализации в адрес ОИЯИ с 0 % НДС в </w:t>
            </w:r>
            <w:proofErr w:type="gramStart"/>
            <w:r w:rsidRPr="002636E9">
              <w:rPr>
                <w:rFonts w:ascii="Times New Roman" w:hAnsi="Times New Roman"/>
                <w:sz w:val="24"/>
                <w:szCs w:val="24"/>
              </w:rPr>
              <w:t>соответствии  с</w:t>
            </w:r>
            <w:proofErr w:type="gramEnd"/>
            <w:r w:rsidRPr="002636E9">
              <w:rPr>
                <w:rFonts w:ascii="Times New Roman" w:hAnsi="Times New Roman"/>
                <w:sz w:val="24"/>
                <w:szCs w:val="24"/>
              </w:rPr>
              <w:t xml:space="preserve"> Постановлением Правительства РФ № 455 от 22.07.2006 г.</w:t>
            </w:r>
          </w:p>
        </w:tc>
        <w:tc>
          <w:tcPr>
            <w:tcW w:w="992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Ст. 346.11 НК РФ</w:t>
            </w:r>
          </w:p>
        </w:tc>
        <w:tc>
          <w:tcPr>
            <w:tcW w:w="1842" w:type="dxa"/>
          </w:tcPr>
          <w:p w:rsidR="00F22098" w:rsidRPr="002636E9" w:rsidRDefault="00CA6F0A" w:rsidP="002636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36E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BC4334" w:rsidRPr="00BC4334" w:rsidRDefault="00BC4334" w:rsidP="00414647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4334" w:rsidRDefault="00BC4334" w:rsidP="00414647">
      <w:pPr>
        <w:spacing w:line="240" w:lineRule="auto"/>
        <w:ind w:firstLine="709"/>
        <w:rPr>
          <w:sz w:val="24"/>
          <w:szCs w:val="24"/>
        </w:rPr>
      </w:pPr>
    </w:p>
    <w:p w:rsidR="00AB7FE0" w:rsidRDefault="00AB7FE0" w:rsidP="00414647">
      <w:pPr>
        <w:spacing w:line="240" w:lineRule="auto"/>
        <w:ind w:firstLine="709"/>
        <w:rPr>
          <w:sz w:val="24"/>
          <w:szCs w:val="24"/>
        </w:rPr>
      </w:pPr>
    </w:p>
    <w:p w:rsidR="00AB7FE0" w:rsidRDefault="00AB7FE0" w:rsidP="00414647">
      <w:pPr>
        <w:spacing w:line="240" w:lineRule="auto"/>
        <w:ind w:firstLine="709"/>
        <w:rPr>
          <w:sz w:val="24"/>
          <w:szCs w:val="24"/>
        </w:rPr>
      </w:pPr>
    </w:p>
    <w:p w:rsidR="00AB7FE0" w:rsidRPr="00AB7FE0" w:rsidRDefault="00AB7FE0" w:rsidP="00AB7FE0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заключении договора с контрагентом (членом таможенного </w:t>
      </w:r>
      <w:proofErr w:type="gramStart"/>
      <w:r>
        <w:rPr>
          <w:rFonts w:ascii="Times New Roman" w:hAnsi="Times New Roman"/>
          <w:sz w:val="24"/>
          <w:szCs w:val="24"/>
        </w:rPr>
        <w:t xml:space="preserve">союза) </w:t>
      </w:r>
      <w:r w:rsidR="007540E9">
        <w:rPr>
          <w:rFonts w:ascii="Times New Roman" w:hAnsi="Times New Roman"/>
          <w:sz w:val="24"/>
          <w:szCs w:val="24"/>
        </w:rPr>
        <w:t xml:space="preserve"> применяются</w:t>
      </w:r>
      <w:proofErr w:type="gramEnd"/>
      <w:r w:rsidR="007540E9">
        <w:rPr>
          <w:rFonts w:ascii="Times New Roman" w:hAnsi="Times New Roman"/>
          <w:sz w:val="24"/>
          <w:szCs w:val="24"/>
        </w:rPr>
        <w:t xml:space="preserve"> положения </w:t>
      </w:r>
      <w:r w:rsidRPr="00AB7FE0">
        <w:rPr>
          <w:rFonts w:ascii="Times New Roman" w:hAnsi="Times New Roman"/>
          <w:sz w:val="24"/>
          <w:szCs w:val="24"/>
        </w:rPr>
        <w:t xml:space="preserve"> Договор</w:t>
      </w:r>
      <w:r w:rsidR="007540E9">
        <w:rPr>
          <w:rFonts w:ascii="Times New Roman" w:hAnsi="Times New Roman"/>
          <w:sz w:val="24"/>
          <w:szCs w:val="24"/>
        </w:rPr>
        <w:t>а</w:t>
      </w:r>
      <w:r w:rsidRPr="00AB7FE0">
        <w:rPr>
          <w:rFonts w:ascii="Times New Roman" w:hAnsi="Times New Roman"/>
          <w:sz w:val="24"/>
          <w:szCs w:val="24"/>
        </w:rPr>
        <w:t xml:space="preserve"> о Е</w:t>
      </w:r>
      <w:r>
        <w:rPr>
          <w:rFonts w:ascii="Times New Roman" w:hAnsi="Times New Roman"/>
          <w:sz w:val="24"/>
          <w:szCs w:val="24"/>
        </w:rPr>
        <w:t>вразийском  экономическом союзе</w:t>
      </w:r>
      <w:r w:rsidR="007540E9">
        <w:rPr>
          <w:rFonts w:ascii="Times New Roman" w:hAnsi="Times New Roman"/>
          <w:sz w:val="24"/>
          <w:szCs w:val="24"/>
        </w:rPr>
        <w:t xml:space="preserve">. При этом необходимо учитывать, что это </w:t>
      </w:r>
      <w:r w:rsidR="007540E9" w:rsidRPr="007540E9">
        <w:rPr>
          <w:rFonts w:ascii="Times New Roman" w:hAnsi="Times New Roman"/>
          <w:b/>
          <w:sz w:val="24"/>
          <w:szCs w:val="24"/>
        </w:rPr>
        <w:t>внешне-</w:t>
      </w:r>
      <w:proofErr w:type="gramStart"/>
      <w:r w:rsidR="007540E9" w:rsidRPr="007540E9">
        <w:rPr>
          <w:rFonts w:ascii="Times New Roman" w:hAnsi="Times New Roman"/>
          <w:b/>
          <w:sz w:val="24"/>
          <w:szCs w:val="24"/>
        </w:rPr>
        <w:t>торговый  договор</w:t>
      </w:r>
      <w:proofErr w:type="gramEnd"/>
      <w:r w:rsidR="007540E9">
        <w:rPr>
          <w:rFonts w:ascii="Times New Roman" w:hAnsi="Times New Roman"/>
          <w:sz w:val="24"/>
          <w:szCs w:val="24"/>
        </w:rPr>
        <w:t xml:space="preserve">. В договоре указывается ставка НДС 0 %. В соответствии с Протоколом № 18 о принципах взимания косвенного налога, у ОИЯИ, как налогоплательщика, возникает обязанность исчислить и уплатить в бюджет РФ НДС 18 </w:t>
      </w:r>
      <w:proofErr w:type="gramStart"/>
      <w:r w:rsidR="007540E9">
        <w:rPr>
          <w:rFonts w:ascii="Times New Roman" w:hAnsi="Times New Roman"/>
          <w:sz w:val="24"/>
          <w:szCs w:val="24"/>
        </w:rPr>
        <w:t>%  со</w:t>
      </w:r>
      <w:proofErr w:type="gramEnd"/>
      <w:r w:rsidR="007540E9">
        <w:rPr>
          <w:rFonts w:ascii="Times New Roman" w:hAnsi="Times New Roman"/>
          <w:sz w:val="24"/>
          <w:szCs w:val="24"/>
        </w:rPr>
        <w:t xml:space="preserve"> стоимости  товаров (работ/услуг). </w:t>
      </w:r>
    </w:p>
    <w:sectPr w:rsidR="00AB7FE0" w:rsidRPr="00AB7FE0" w:rsidSect="002636E9">
      <w:pgSz w:w="16838" w:h="11906" w:orient="landscape"/>
      <w:pgMar w:top="124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319BD"/>
    <w:multiLevelType w:val="hybridMultilevel"/>
    <w:tmpl w:val="A7D42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7E3A"/>
    <w:multiLevelType w:val="hybridMultilevel"/>
    <w:tmpl w:val="7E480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793B"/>
    <w:multiLevelType w:val="hybridMultilevel"/>
    <w:tmpl w:val="2EB2E6A2"/>
    <w:lvl w:ilvl="0" w:tplc="83FC042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3F770A"/>
    <w:multiLevelType w:val="multilevel"/>
    <w:tmpl w:val="1458EF7E"/>
    <w:lvl w:ilvl="0">
      <w:start w:val="1"/>
      <w:numFmt w:val="decimal"/>
      <w:pStyle w:val="1"/>
      <w:suff w:val="space"/>
      <w:lvlText w:val="%1."/>
      <w:lvlJc w:val="left"/>
      <w:rPr>
        <w:rFonts w:hint="default"/>
        <w:i w:val="0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4" w15:restartNumberingAfterBreak="0">
    <w:nsid w:val="57651338"/>
    <w:multiLevelType w:val="hybridMultilevel"/>
    <w:tmpl w:val="C1ECF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1502"/>
    <w:multiLevelType w:val="hybridMultilevel"/>
    <w:tmpl w:val="C1ECF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36"/>
    <w:rsid w:val="00001E2E"/>
    <w:rsid w:val="0000233B"/>
    <w:rsid w:val="0000239E"/>
    <w:rsid w:val="00002B93"/>
    <w:rsid w:val="000038B1"/>
    <w:rsid w:val="00004498"/>
    <w:rsid w:val="00004A47"/>
    <w:rsid w:val="0000656A"/>
    <w:rsid w:val="00007201"/>
    <w:rsid w:val="00007A54"/>
    <w:rsid w:val="00011033"/>
    <w:rsid w:val="00011C13"/>
    <w:rsid w:val="00011C58"/>
    <w:rsid w:val="00011EFB"/>
    <w:rsid w:val="00013D25"/>
    <w:rsid w:val="00013D76"/>
    <w:rsid w:val="00014697"/>
    <w:rsid w:val="00014CAA"/>
    <w:rsid w:val="00014D21"/>
    <w:rsid w:val="00015E16"/>
    <w:rsid w:val="0001659B"/>
    <w:rsid w:val="000205C9"/>
    <w:rsid w:val="00021F29"/>
    <w:rsid w:val="000221B3"/>
    <w:rsid w:val="00022752"/>
    <w:rsid w:val="00022A2E"/>
    <w:rsid w:val="00022A3D"/>
    <w:rsid w:val="00022E67"/>
    <w:rsid w:val="00023DB5"/>
    <w:rsid w:val="000275C4"/>
    <w:rsid w:val="00027734"/>
    <w:rsid w:val="000278CB"/>
    <w:rsid w:val="0003192F"/>
    <w:rsid w:val="0003340B"/>
    <w:rsid w:val="000335D5"/>
    <w:rsid w:val="00036C15"/>
    <w:rsid w:val="00036CA8"/>
    <w:rsid w:val="0004204F"/>
    <w:rsid w:val="0004260C"/>
    <w:rsid w:val="00043121"/>
    <w:rsid w:val="000433E5"/>
    <w:rsid w:val="00044680"/>
    <w:rsid w:val="00044844"/>
    <w:rsid w:val="00044FDE"/>
    <w:rsid w:val="0004538E"/>
    <w:rsid w:val="00046054"/>
    <w:rsid w:val="000460EC"/>
    <w:rsid w:val="0004626E"/>
    <w:rsid w:val="00047D25"/>
    <w:rsid w:val="000508D4"/>
    <w:rsid w:val="000518DC"/>
    <w:rsid w:val="000536BB"/>
    <w:rsid w:val="00053F64"/>
    <w:rsid w:val="0005438F"/>
    <w:rsid w:val="00061822"/>
    <w:rsid w:val="00061D3C"/>
    <w:rsid w:val="00062180"/>
    <w:rsid w:val="0006229C"/>
    <w:rsid w:val="00062879"/>
    <w:rsid w:val="000631D6"/>
    <w:rsid w:val="00064797"/>
    <w:rsid w:val="00066309"/>
    <w:rsid w:val="00066850"/>
    <w:rsid w:val="000673D3"/>
    <w:rsid w:val="00067C0E"/>
    <w:rsid w:val="00067CA0"/>
    <w:rsid w:val="00070FB1"/>
    <w:rsid w:val="000717A3"/>
    <w:rsid w:val="00072C4A"/>
    <w:rsid w:val="00072F72"/>
    <w:rsid w:val="00073605"/>
    <w:rsid w:val="0007362E"/>
    <w:rsid w:val="0007483A"/>
    <w:rsid w:val="00075874"/>
    <w:rsid w:val="000759C7"/>
    <w:rsid w:val="00075BF8"/>
    <w:rsid w:val="000772B1"/>
    <w:rsid w:val="000802B6"/>
    <w:rsid w:val="0008074C"/>
    <w:rsid w:val="000814F5"/>
    <w:rsid w:val="00082344"/>
    <w:rsid w:val="000827A5"/>
    <w:rsid w:val="00083589"/>
    <w:rsid w:val="0008543C"/>
    <w:rsid w:val="0008609A"/>
    <w:rsid w:val="000862A3"/>
    <w:rsid w:val="00086414"/>
    <w:rsid w:val="000864C2"/>
    <w:rsid w:val="00086FDE"/>
    <w:rsid w:val="0008736E"/>
    <w:rsid w:val="000876BC"/>
    <w:rsid w:val="00087EFF"/>
    <w:rsid w:val="00091460"/>
    <w:rsid w:val="00091595"/>
    <w:rsid w:val="000927D9"/>
    <w:rsid w:val="000930B8"/>
    <w:rsid w:val="00093971"/>
    <w:rsid w:val="00093BDE"/>
    <w:rsid w:val="000950EF"/>
    <w:rsid w:val="000957B6"/>
    <w:rsid w:val="000A0474"/>
    <w:rsid w:val="000A081F"/>
    <w:rsid w:val="000A2B00"/>
    <w:rsid w:val="000A3AAA"/>
    <w:rsid w:val="000A58CC"/>
    <w:rsid w:val="000A660F"/>
    <w:rsid w:val="000A67F5"/>
    <w:rsid w:val="000A6C20"/>
    <w:rsid w:val="000A75E2"/>
    <w:rsid w:val="000A7C91"/>
    <w:rsid w:val="000B0568"/>
    <w:rsid w:val="000B05C7"/>
    <w:rsid w:val="000B328B"/>
    <w:rsid w:val="000B4048"/>
    <w:rsid w:val="000B4779"/>
    <w:rsid w:val="000B4879"/>
    <w:rsid w:val="000B53DF"/>
    <w:rsid w:val="000B5787"/>
    <w:rsid w:val="000C09E2"/>
    <w:rsid w:val="000C09F1"/>
    <w:rsid w:val="000C187D"/>
    <w:rsid w:val="000C23FF"/>
    <w:rsid w:val="000C5187"/>
    <w:rsid w:val="000C6041"/>
    <w:rsid w:val="000C6A81"/>
    <w:rsid w:val="000C7C20"/>
    <w:rsid w:val="000D1D72"/>
    <w:rsid w:val="000D1D7D"/>
    <w:rsid w:val="000D33B6"/>
    <w:rsid w:val="000D521F"/>
    <w:rsid w:val="000D5792"/>
    <w:rsid w:val="000D61C3"/>
    <w:rsid w:val="000D63D8"/>
    <w:rsid w:val="000D65F0"/>
    <w:rsid w:val="000D6BD8"/>
    <w:rsid w:val="000D7868"/>
    <w:rsid w:val="000E168E"/>
    <w:rsid w:val="000E16C8"/>
    <w:rsid w:val="000E1B29"/>
    <w:rsid w:val="000E259B"/>
    <w:rsid w:val="000E3D16"/>
    <w:rsid w:val="000E4372"/>
    <w:rsid w:val="000E4578"/>
    <w:rsid w:val="000E4648"/>
    <w:rsid w:val="000E7DC8"/>
    <w:rsid w:val="000F4B5B"/>
    <w:rsid w:val="000F4EF8"/>
    <w:rsid w:val="000F53E6"/>
    <w:rsid w:val="000F761D"/>
    <w:rsid w:val="00100A35"/>
    <w:rsid w:val="00101104"/>
    <w:rsid w:val="0010276D"/>
    <w:rsid w:val="00103412"/>
    <w:rsid w:val="0010394E"/>
    <w:rsid w:val="0010509C"/>
    <w:rsid w:val="00105291"/>
    <w:rsid w:val="00106851"/>
    <w:rsid w:val="001127C6"/>
    <w:rsid w:val="0011337F"/>
    <w:rsid w:val="001151FB"/>
    <w:rsid w:val="001159E7"/>
    <w:rsid w:val="00116053"/>
    <w:rsid w:val="00116D99"/>
    <w:rsid w:val="00117B2C"/>
    <w:rsid w:val="001227D2"/>
    <w:rsid w:val="0012299C"/>
    <w:rsid w:val="001229CA"/>
    <w:rsid w:val="00122C1E"/>
    <w:rsid w:val="00122C91"/>
    <w:rsid w:val="00123587"/>
    <w:rsid w:val="001238DB"/>
    <w:rsid w:val="00130332"/>
    <w:rsid w:val="00130ADA"/>
    <w:rsid w:val="00132525"/>
    <w:rsid w:val="00134EF0"/>
    <w:rsid w:val="00135349"/>
    <w:rsid w:val="00135422"/>
    <w:rsid w:val="00135D9A"/>
    <w:rsid w:val="001364DD"/>
    <w:rsid w:val="001377AA"/>
    <w:rsid w:val="001378D1"/>
    <w:rsid w:val="00137F4B"/>
    <w:rsid w:val="00140390"/>
    <w:rsid w:val="00140AD3"/>
    <w:rsid w:val="00141D5B"/>
    <w:rsid w:val="001444D0"/>
    <w:rsid w:val="00145E73"/>
    <w:rsid w:val="00146A2F"/>
    <w:rsid w:val="00146A8F"/>
    <w:rsid w:val="00146B7A"/>
    <w:rsid w:val="0015039E"/>
    <w:rsid w:val="00150538"/>
    <w:rsid w:val="00150EDA"/>
    <w:rsid w:val="00152A31"/>
    <w:rsid w:val="00152B4B"/>
    <w:rsid w:val="00154BB0"/>
    <w:rsid w:val="001565D1"/>
    <w:rsid w:val="0015704A"/>
    <w:rsid w:val="00157D68"/>
    <w:rsid w:val="0016235D"/>
    <w:rsid w:val="00162516"/>
    <w:rsid w:val="00164937"/>
    <w:rsid w:val="00164D2E"/>
    <w:rsid w:val="001660AA"/>
    <w:rsid w:val="00170863"/>
    <w:rsid w:val="001715DB"/>
    <w:rsid w:val="001718BB"/>
    <w:rsid w:val="00171EA7"/>
    <w:rsid w:val="001722D6"/>
    <w:rsid w:val="001734BB"/>
    <w:rsid w:val="00174C27"/>
    <w:rsid w:val="00174DF5"/>
    <w:rsid w:val="001755A0"/>
    <w:rsid w:val="001757A3"/>
    <w:rsid w:val="00175CF1"/>
    <w:rsid w:val="0017652F"/>
    <w:rsid w:val="00176B2F"/>
    <w:rsid w:val="00176C0B"/>
    <w:rsid w:val="00177C39"/>
    <w:rsid w:val="00181642"/>
    <w:rsid w:val="00182721"/>
    <w:rsid w:val="001831DA"/>
    <w:rsid w:val="00183282"/>
    <w:rsid w:val="0018328E"/>
    <w:rsid w:val="00183E61"/>
    <w:rsid w:val="0018407F"/>
    <w:rsid w:val="00191ED8"/>
    <w:rsid w:val="0019413E"/>
    <w:rsid w:val="001A1C92"/>
    <w:rsid w:val="001A380F"/>
    <w:rsid w:val="001A45F7"/>
    <w:rsid w:val="001A49BE"/>
    <w:rsid w:val="001A5681"/>
    <w:rsid w:val="001B032D"/>
    <w:rsid w:val="001B1850"/>
    <w:rsid w:val="001B1A4C"/>
    <w:rsid w:val="001B2795"/>
    <w:rsid w:val="001B32A5"/>
    <w:rsid w:val="001B45C8"/>
    <w:rsid w:val="001C1729"/>
    <w:rsid w:val="001C1C02"/>
    <w:rsid w:val="001C3BB9"/>
    <w:rsid w:val="001C3C48"/>
    <w:rsid w:val="001C417D"/>
    <w:rsid w:val="001C5791"/>
    <w:rsid w:val="001D034D"/>
    <w:rsid w:val="001D04A0"/>
    <w:rsid w:val="001D0FF0"/>
    <w:rsid w:val="001D2572"/>
    <w:rsid w:val="001D2ECE"/>
    <w:rsid w:val="001D353D"/>
    <w:rsid w:val="001D46AF"/>
    <w:rsid w:val="001D47CA"/>
    <w:rsid w:val="001D55BA"/>
    <w:rsid w:val="001D5CC8"/>
    <w:rsid w:val="001D6250"/>
    <w:rsid w:val="001D63DB"/>
    <w:rsid w:val="001D657B"/>
    <w:rsid w:val="001D7B14"/>
    <w:rsid w:val="001D7FC7"/>
    <w:rsid w:val="001E13F1"/>
    <w:rsid w:val="001E2076"/>
    <w:rsid w:val="001E209D"/>
    <w:rsid w:val="001E2A0B"/>
    <w:rsid w:val="001E3805"/>
    <w:rsid w:val="001E3839"/>
    <w:rsid w:val="001E413F"/>
    <w:rsid w:val="001E4629"/>
    <w:rsid w:val="001E5127"/>
    <w:rsid w:val="001E536C"/>
    <w:rsid w:val="001E5587"/>
    <w:rsid w:val="001E6BC3"/>
    <w:rsid w:val="001F0236"/>
    <w:rsid w:val="001F0631"/>
    <w:rsid w:val="001F18D7"/>
    <w:rsid w:val="001F1A78"/>
    <w:rsid w:val="001F1B24"/>
    <w:rsid w:val="001F222F"/>
    <w:rsid w:val="001F286C"/>
    <w:rsid w:val="001F39BF"/>
    <w:rsid w:val="001F4356"/>
    <w:rsid w:val="001F6491"/>
    <w:rsid w:val="001F75F6"/>
    <w:rsid w:val="001F7879"/>
    <w:rsid w:val="00200113"/>
    <w:rsid w:val="00200DCF"/>
    <w:rsid w:val="00201193"/>
    <w:rsid w:val="00201B64"/>
    <w:rsid w:val="00203689"/>
    <w:rsid w:val="00204712"/>
    <w:rsid w:val="00205090"/>
    <w:rsid w:val="002052EF"/>
    <w:rsid w:val="002055A6"/>
    <w:rsid w:val="00205824"/>
    <w:rsid w:val="002071EF"/>
    <w:rsid w:val="00207EBC"/>
    <w:rsid w:val="0021117F"/>
    <w:rsid w:val="002113D7"/>
    <w:rsid w:val="0021199A"/>
    <w:rsid w:val="00211DDA"/>
    <w:rsid w:val="00213D7A"/>
    <w:rsid w:val="00214289"/>
    <w:rsid w:val="002162EC"/>
    <w:rsid w:val="00216A71"/>
    <w:rsid w:val="00216CDC"/>
    <w:rsid w:val="00220B7C"/>
    <w:rsid w:val="00221EA2"/>
    <w:rsid w:val="00222A98"/>
    <w:rsid w:val="00223CBA"/>
    <w:rsid w:val="0022564D"/>
    <w:rsid w:val="00227819"/>
    <w:rsid w:val="00227AEC"/>
    <w:rsid w:val="0023079E"/>
    <w:rsid w:val="00230C49"/>
    <w:rsid w:val="00231407"/>
    <w:rsid w:val="00233E95"/>
    <w:rsid w:val="00235B69"/>
    <w:rsid w:val="00236DA9"/>
    <w:rsid w:val="00236F16"/>
    <w:rsid w:val="002371C5"/>
    <w:rsid w:val="002405C7"/>
    <w:rsid w:val="00240702"/>
    <w:rsid w:val="00240E86"/>
    <w:rsid w:val="002411BA"/>
    <w:rsid w:val="002415A1"/>
    <w:rsid w:val="002420EF"/>
    <w:rsid w:val="002426DE"/>
    <w:rsid w:val="00242BFF"/>
    <w:rsid w:val="00242C11"/>
    <w:rsid w:val="002430A5"/>
    <w:rsid w:val="0024316D"/>
    <w:rsid w:val="00246068"/>
    <w:rsid w:val="00246BA8"/>
    <w:rsid w:val="00246C08"/>
    <w:rsid w:val="00246E91"/>
    <w:rsid w:val="002475E8"/>
    <w:rsid w:val="00247ED1"/>
    <w:rsid w:val="00250DB9"/>
    <w:rsid w:val="0025211A"/>
    <w:rsid w:val="002539F0"/>
    <w:rsid w:val="00256701"/>
    <w:rsid w:val="00257D6C"/>
    <w:rsid w:val="0026084B"/>
    <w:rsid w:val="00260A1B"/>
    <w:rsid w:val="00262BCB"/>
    <w:rsid w:val="0026310D"/>
    <w:rsid w:val="002636E9"/>
    <w:rsid w:val="00263FF8"/>
    <w:rsid w:val="0026419D"/>
    <w:rsid w:val="00264C22"/>
    <w:rsid w:val="00265451"/>
    <w:rsid w:val="00266A62"/>
    <w:rsid w:val="00266F72"/>
    <w:rsid w:val="00267503"/>
    <w:rsid w:val="00270078"/>
    <w:rsid w:val="00270687"/>
    <w:rsid w:val="002728D1"/>
    <w:rsid w:val="00272C52"/>
    <w:rsid w:val="0027501E"/>
    <w:rsid w:val="00275821"/>
    <w:rsid w:val="0027693B"/>
    <w:rsid w:val="0027787D"/>
    <w:rsid w:val="0028115D"/>
    <w:rsid w:val="002819DE"/>
    <w:rsid w:val="00282C41"/>
    <w:rsid w:val="0028334B"/>
    <w:rsid w:val="0028361B"/>
    <w:rsid w:val="00284615"/>
    <w:rsid w:val="002859ED"/>
    <w:rsid w:val="0028725E"/>
    <w:rsid w:val="0029117A"/>
    <w:rsid w:val="002914BA"/>
    <w:rsid w:val="0029258E"/>
    <w:rsid w:val="00294057"/>
    <w:rsid w:val="0029497F"/>
    <w:rsid w:val="00295FB4"/>
    <w:rsid w:val="00297B51"/>
    <w:rsid w:val="00297C52"/>
    <w:rsid w:val="002A0302"/>
    <w:rsid w:val="002A120D"/>
    <w:rsid w:val="002A321E"/>
    <w:rsid w:val="002A352C"/>
    <w:rsid w:val="002A37BD"/>
    <w:rsid w:val="002A409E"/>
    <w:rsid w:val="002A4207"/>
    <w:rsid w:val="002A4B04"/>
    <w:rsid w:val="002A4B92"/>
    <w:rsid w:val="002A5185"/>
    <w:rsid w:val="002A555E"/>
    <w:rsid w:val="002A669D"/>
    <w:rsid w:val="002B0077"/>
    <w:rsid w:val="002B093C"/>
    <w:rsid w:val="002B0C9A"/>
    <w:rsid w:val="002B1509"/>
    <w:rsid w:val="002B3431"/>
    <w:rsid w:val="002B5187"/>
    <w:rsid w:val="002B56A8"/>
    <w:rsid w:val="002B6165"/>
    <w:rsid w:val="002B6A67"/>
    <w:rsid w:val="002C0D05"/>
    <w:rsid w:val="002C1A82"/>
    <w:rsid w:val="002C1ACD"/>
    <w:rsid w:val="002C25FD"/>
    <w:rsid w:val="002C2B1E"/>
    <w:rsid w:val="002C2F9E"/>
    <w:rsid w:val="002C3BDF"/>
    <w:rsid w:val="002C3EC2"/>
    <w:rsid w:val="002C4131"/>
    <w:rsid w:val="002C440A"/>
    <w:rsid w:val="002C6CBC"/>
    <w:rsid w:val="002C74BD"/>
    <w:rsid w:val="002C7706"/>
    <w:rsid w:val="002C7823"/>
    <w:rsid w:val="002D05C3"/>
    <w:rsid w:val="002D07B1"/>
    <w:rsid w:val="002D2C85"/>
    <w:rsid w:val="002D31F2"/>
    <w:rsid w:val="002D49E7"/>
    <w:rsid w:val="002D5A78"/>
    <w:rsid w:val="002D6A10"/>
    <w:rsid w:val="002D7ABC"/>
    <w:rsid w:val="002E00C0"/>
    <w:rsid w:val="002E241D"/>
    <w:rsid w:val="002E3207"/>
    <w:rsid w:val="002E34D7"/>
    <w:rsid w:val="002E3F57"/>
    <w:rsid w:val="002E46B8"/>
    <w:rsid w:val="002E4844"/>
    <w:rsid w:val="002E5213"/>
    <w:rsid w:val="002E67E3"/>
    <w:rsid w:val="002E723F"/>
    <w:rsid w:val="002E77E8"/>
    <w:rsid w:val="002F04F1"/>
    <w:rsid w:val="002F0C8E"/>
    <w:rsid w:val="002F1780"/>
    <w:rsid w:val="002F3002"/>
    <w:rsid w:val="002F411C"/>
    <w:rsid w:val="002F42FE"/>
    <w:rsid w:val="002F5106"/>
    <w:rsid w:val="002F5B24"/>
    <w:rsid w:val="002F7BDC"/>
    <w:rsid w:val="00302A1A"/>
    <w:rsid w:val="00302BE3"/>
    <w:rsid w:val="00304D74"/>
    <w:rsid w:val="0030655D"/>
    <w:rsid w:val="00306F3C"/>
    <w:rsid w:val="00307090"/>
    <w:rsid w:val="003075D4"/>
    <w:rsid w:val="00307D36"/>
    <w:rsid w:val="00307E5F"/>
    <w:rsid w:val="00310AB1"/>
    <w:rsid w:val="00310CCF"/>
    <w:rsid w:val="00312AF5"/>
    <w:rsid w:val="00313DDE"/>
    <w:rsid w:val="00313EEC"/>
    <w:rsid w:val="003144F6"/>
    <w:rsid w:val="00314709"/>
    <w:rsid w:val="00315243"/>
    <w:rsid w:val="00315CCF"/>
    <w:rsid w:val="003171DD"/>
    <w:rsid w:val="003175D2"/>
    <w:rsid w:val="00317730"/>
    <w:rsid w:val="003177C8"/>
    <w:rsid w:val="0032038C"/>
    <w:rsid w:val="00320FBE"/>
    <w:rsid w:val="00321272"/>
    <w:rsid w:val="003212AA"/>
    <w:rsid w:val="00321B3C"/>
    <w:rsid w:val="00322625"/>
    <w:rsid w:val="003227AB"/>
    <w:rsid w:val="00324FA2"/>
    <w:rsid w:val="003253EB"/>
    <w:rsid w:val="003254ED"/>
    <w:rsid w:val="003256A5"/>
    <w:rsid w:val="00325851"/>
    <w:rsid w:val="00325C10"/>
    <w:rsid w:val="00325CDD"/>
    <w:rsid w:val="003260C1"/>
    <w:rsid w:val="00326B1D"/>
    <w:rsid w:val="00326B2F"/>
    <w:rsid w:val="00327522"/>
    <w:rsid w:val="00327577"/>
    <w:rsid w:val="00327C21"/>
    <w:rsid w:val="00327C31"/>
    <w:rsid w:val="0033056B"/>
    <w:rsid w:val="00331087"/>
    <w:rsid w:val="00332A9C"/>
    <w:rsid w:val="00332FAC"/>
    <w:rsid w:val="003337B2"/>
    <w:rsid w:val="0033497C"/>
    <w:rsid w:val="00334A1F"/>
    <w:rsid w:val="003351F9"/>
    <w:rsid w:val="00335A62"/>
    <w:rsid w:val="0033617E"/>
    <w:rsid w:val="00336B1A"/>
    <w:rsid w:val="003376DC"/>
    <w:rsid w:val="003378DB"/>
    <w:rsid w:val="00337E0F"/>
    <w:rsid w:val="0034243E"/>
    <w:rsid w:val="00344EB3"/>
    <w:rsid w:val="0034556A"/>
    <w:rsid w:val="00345BDA"/>
    <w:rsid w:val="0034765D"/>
    <w:rsid w:val="00350207"/>
    <w:rsid w:val="003519EE"/>
    <w:rsid w:val="00351B00"/>
    <w:rsid w:val="00351D98"/>
    <w:rsid w:val="00351FD7"/>
    <w:rsid w:val="0035251D"/>
    <w:rsid w:val="00352C16"/>
    <w:rsid w:val="00353346"/>
    <w:rsid w:val="003537ED"/>
    <w:rsid w:val="00354CF8"/>
    <w:rsid w:val="0035504E"/>
    <w:rsid w:val="003550BE"/>
    <w:rsid w:val="0035538A"/>
    <w:rsid w:val="00355481"/>
    <w:rsid w:val="003570BC"/>
    <w:rsid w:val="003601D1"/>
    <w:rsid w:val="003620C6"/>
    <w:rsid w:val="00362494"/>
    <w:rsid w:val="00362A06"/>
    <w:rsid w:val="003645D4"/>
    <w:rsid w:val="0036474A"/>
    <w:rsid w:val="003647F7"/>
    <w:rsid w:val="00364BE8"/>
    <w:rsid w:val="0036563F"/>
    <w:rsid w:val="00365AC4"/>
    <w:rsid w:val="00370D51"/>
    <w:rsid w:val="00371248"/>
    <w:rsid w:val="00372D43"/>
    <w:rsid w:val="0037315A"/>
    <w:rsid w:val="003735CB"/>
    <w:rsid w:val="00373DE1"/>
    <w:rsid w:val="00374272"/>
    <w:rsid w:val="00374DE6"/>
    <w:rsid w:val="00375511"/>
    <w:rsid w:val="0037627F"/>
    <w:rsid w:val="00376645"/>
    <w:rsid w:val="003766E2"/>
    <w:rsid w:val="00377014"/>
    <w:rsid w:val="003770A7"/>
    <w:rsid w:val="003775FB"/>
    <w:rsid w:val="00377874"/>
    <w:rsid w:val="00380092"/>
    <w:rsid w:val="00380DED"/>
    <w:rsid w:val="00381730"/>
    <w:rsid w:val="0038275F"/>
    <w:rsid w:val="00382C79"/>
    <w:rsid w:val="00382D8A"/>
    <w:rsid w:val="00383060"/>
    <w:rsid w:val="00383435"/>
    <w:rsid w:val="00385260"/>
    <w:rsid w:val="00385A95"/>
    <w:rsid w:val="00386722"/>
    <w:rsid w:val="003873A1"/>
    <w:rsid w:val="0039147A"/>
    <w:rsid w:val="003914B9"/>
    <w:rsid w:val="00393B6E"/>
    <w:rsid w:val="00393C25"/>
    <w:rsid w:val="00393F33"/>
    <w:rsid w:val="00394E09"/>
    <w:rsid w:val="00394EA8"/>
    <w:rsid w:val="00395380"/>
    <w:rsid w:val="003955E2"/>
    <w:rsid w:val="0039585E"/>
    <w:rsid w:val="00395D48"/>
    <w:rsid w:val="00395DA3"/>
    <w:rsid w:val="003964F0"/>
    <w:rsid w:val="003968A4"/>
    <w:rsid w:val="003979E4"/>
    <w:rsid w:val="00397D05"/>
    <w:rsid w:val="003A0082"/>
    <w:rsid w:val="003A0885"/>
    <w:rsid w:val="003A099A"/>
    <w:rsid w:val="003A0C84"/>
    <w:rsid w:val="003A20EF"/>
    <w:rsid w:val="003A2AC3"/>
    <w:rsid w:val="003A3446"/>
    <w:rsid w:val="003A3647"/>
    <w:rsid w:val="003A3742"/>
    <w:rsid w:val="003A4433"/>
    <w:rsid w:val="003A4F0A"/>
    <w:rsid w:val="003A5E21"/>
    <w:rsid w:val="003A651F"/>
    <w:rsid w:val="003A659B"/>
    <w:rsid w:val="003A7023"/>
    <w:rsid w:val="003A72B1"/>
    <w:rsid w:val="003A7DDA"/>
    <w:rsid w:val="003B0600"/>
    <w:rsid w:val="003B0F1A"/>
    <w:rsid w:val="003B53E6"/>
    <w:rsid w:val="003B5695"/>
    <w:rsid w:val="003B5EBC"/>
    <w:rsid w:val="003B7B00"/>
    <w:rsid w:val="003C0641"/>
    <w:rsid w:val="003C0D55"/>
    <w:rsid w:val="003C219E"/>
    <w:rsid w:val="003C28CD"/>
    <w:rsid w:val="003C4E99"/>
    <w:rsid w:val="003C5451"/>
    <w:rsid w:val="003C7747"/>
    <w:rsid w:val="003D05A7"/>
    <w:rsid w:val="003D0DB4"/>
    <w:rsid w:val="003D0F58"/>
    <w:rsid w:val="003D1169"/>
    <w:rsid w:val="003D2EA5"/>
    <w:rsid w:val="003D2EFE"/>
    <w:rsid w:val="003D303C"/>
    <w:rsid w:val="003D37E6"/>
    <w:rsid w:val="003D3C40"/>
    <w:rsid w:val="003D41EE"/>
    <w:rsid w:val="003D65D5"/>
    <w:rsid w:val="003D67A8"/>
    <w:rsid w:val="003E0366"/>
    <w:rsid w:val="003E0CAD"/>
    <w:rsid w:val="003E2364"/>
    <w:rsid w:val="003E3B44"/>
    <w:rsid w:val="003E4819"/>
    <w:rsid w:val="003E5096"/>
    <w:rsid w:val="003E55A9"/>
    <w:rsid w:val="003E6DB2"/>
    <w:rsid w:val="003F122A"/>
    <w:rsid w:val="003F1546"/>
    <w:rsid w:val="003F1B10"/>
    <w:rsid w:val="003F1CB5"/>
    <w:rsid w:val="003F2242"/>
    <w:rsid w:val="003F2B4F"/>
    <w:rsid w:val="003F3F8A"/>
    <w:rsid w:val="003F4FAE"/>
    <w:rsid w:val="003F4FBF"/>
    <w:rsid w:val="003F598C"/>
    <w:rsid w:val="003F6A0C"/>
    <w:rsid w:val="003F7166"/>
    <w:rsid w:val="00400B56"/>
    <w:rsid w:val="004010C2"/>
    <w:rsid w:val="004011FF"/>
    <w:rsid w:val="004019BC"/>
    <w:rsid w:val="00401C7A"/>
    <w:rsid w:val="00401EE6"/>
    <w:rsid w:val="0040307D"/>
    <w:rsid w:val="00403A1C"/>
    <w:rsid w:val="00404B12"/>
    <w:rsid w:val="00406EC9"/>
    <w:rsid w:val="0041075D"/>
    <w:rsid w:val="00411245"/>
    <w:rsid w:val="00411389"/>
    <w:rsid w:val="00412261"/>
    <w:rsid w:val="00412CC4"/>
    <w:rsid w:val="00412DE6"/>
    <w:rsid w:val="0041399A"/>
    <w:rsid w:val="00413C0D"/>
    <w:rsid w:val="00414647"/>
    <w:rsid w:val="0041531B"/>
    <w:rsid w:val="00415885"/>
    <w:rsid w:val="00421294"/>
    <w:rsid w:val="00421B5C"/>
    <w:rsid w:val="00422EAD"/>
    <w:rsid w:val="00424136"/>
    <w:rsid w:val="004248C5"/>
    <w:rsid w:val="00425154"/>
    <w:rsid w:val="0043005C"/>
    <w:rsid w:val="0043015C"/>
    <w:rsid w:val="00431656"/>
    <w:rsid w:val="00431872"/>
    <w:rsid w:val="00431B29"/>
    <w:rsid w:val="00431B55"/>
    <w:rsid w:val="00434A97"/>
    <w:rsid w:val="00434BC9"/>
    <w:rsid w:val="00434EDC"/>
    <w:rsid w:val="00435661"/>
    <w:rsid w:val="00435A2E"/>
    <w:rsid w:val="004408FD"/>
    <w:rsid w:val="00441998"/>
    <w:rsid w:val="004428E8"/>
    <w:rsid w:val="00442ECC"/>
    <w:rsid w:val="0044417C"/>
    <w:rsid w:val="00445700"/>
    <w:rsid w:val="00447C6E"/>
    <w:rsid w:val="00447DB0"/>
    <w:rsid w:val="00450381"/>
    <w:rsid w:val="004507A3"/>
    <w:rsid w:val="00451CAB"/>
    <w:rsid w:val="00452B17"/>
    <w:rsid w:val="00452D47"/>
    <w:rsid w:val="00455302"/>
    <w:rsid w:val="004554DE"/>
    <w:rsid w:val="0045628C"/>
    <w:rsid w:val="0045647F"/>
    <w:rsid w:val="0045654D"/>
    <w:rsid w:val="00460234"/>
    <w:rsid w:val="004602BE"/>
    <w:rsid w:val="0046133B"/>
    <w:rsid w:val="00462200"/>
    <w:rsid w:val="00462C8F"/>
    <w:rsid w:val="00464093"/>
    <w:rsid w:val="00464A88"/>
    <w:rsid w:val="00465B2C"/>
    <w:rsid w:val="00465ECA"/>
    <w:rsid w:val="0046644F"/>
    <w:rsid w:val="00466A55"/>
    <w:rsid w:val="0046794B"/>
    <w:rsid w:val="00467BB0"/>
    <w:rsid w:val="00467E2B"/>
    <w:rsid w:val="004702D0"/>
    <w:rsid w:val="00470EFF"/>
    <w:rsid w:val="0047109D"/>
    <w:rsid w:val="00472053"/>
    <w:rsid w:val="00472B1C"/>
    <w:rsid w:val="00472CAF"/>
    <w:rsid w:val="00473223"/>
    <w:rsid w:val="00475E1D"/>
    <w:rsid w:val="004770C8"/>
    <w:rsid w:val="00480F52"/>
    <w:rsid w:val="00483586"/>
    <w:rsid w:val="00483E56"/>
    <w:rsid w:val="004843FF"/>
    <w:rsid w:val="00484E05"/>
    <w:rsid w:val="0048727B"/>
    <w:rsid w:val="00487EE2"/>
    <w:rsid w:val="00487FC4"/>
    <w:rsid w:val="0049017C"/>
    <w:rsid w:val="00490BE7"/>
    <w:rsid w:val="004918CB"/>
    <w:rsid w:val="00492333"/>
    <w:rsid w:val="00492BE4"/>
    <w:rsid w:val="004931BF"/>
    <w:rsid w:val="00494131"/>
    <w:rsid w:val="0049494A"/>
    <w:rsid w:val="004959D5"/>
    <w:rsid w:val="0049607E"/>
    <w:rsid w:val="004A10EE"/>
    <w:rsid w:val="004A28EA"/>
    <w:rsid w:val="004A3D9C"/>
    <w:rsid w:val="004A3F8E"/>
    <w:rsid w:val="004A43FA"/>
    <w:rsid w:val="004B0DA7"/>
    <w:rsid w:val="004B14D9"/>
    <w:rsid w:val="004B1AD3"/>
    <w:rsid w:val="004B2465"/>
    <w:rsid w:val="004B36DF"/>
    <w:rsid w:val="004B3818"/>
    <w:rsid w:val="004B39AE"/>
    <w:rsid w:val="004B3C64"/>
    <w:rsid w:val="004B3D9E"/>
    <w:rsid w:val="004B5C36"/>
    <w:rsid w:val="004B6CC3"/>
    <w:rsid w:val="004B6D5A"/>
    <w:rsid w:val="004C003B"/>
    <w:rsid w:val="004C07F1"/>
    <w:rsid w:val="004C09F7"/>
    <w:rsid w:val="004C1629"/>
    <w:rsid w:val="004C193E"/>
    <w:rsid w:val="004C1D45"/>
    <w:rsid w:val="004C2B54"/>
    <w:rsid w:val="004C337D"/>
    <w:rsid w:val="004C351A"/>
    <w:rsid w:val="004C3626"/>
    <w:rsid w:val="004C3690"/>
    <w:rsid w:val="004C48D7"/>
    <w:rsid w:val="004C4ABF"/>
    <w:rsid w:val="004C521C"/>
    <w:rsid w:val="004C648E"/>
    <w:rsid w:val="004D298F"/>
    <w:rsid w:val="004D37EB"/>
    <w:rsid w:val="004D3E8E"/>
    <w:rsid w:val="004D424B"/>
    <w:rsid w:val="004D4767"/>
    <w:rsid w:val="004D493A"/>
    <w:rsid w:val="004D648B"/>
    <w:rsid w:val="004E073B"/>
    <w:rsid w:val="004E07B5"/>
    <w:rsid w:val="004E0BBC"/>
    <w:rsid w:val="004E16A3"/>
    <w:rsid w:val="004E1898"/>
    <w:rsid w:val="004E388E"/>
    <w:rsid w:val="004E4860"/>
    <w:rsid w:val="004E4E0E"/>
    <w:rsid w:val="004E52FB"/>
    <w:rsid w:val="004E56E8"/>
    <w:rsid w:val="004E7D61"/>
    <w:rsid w:val="004F0548"/>
    <w:rsid w:val="004F09C4"/>
    <w:rsid w:val="004F0B4D"/>
    <w:rsid w:val="004F2A9D"/>
    <w:rsid w:val="004F6AD1"/>
    <w:rsid w:val="004F7085"/>
    <w:rsid w:val="004F7B31"/>
    <w:rsid w:val="00503CB8"/>
    <w:rsid w:val="00503E2A"/>
    <w:rsid w:val="00504934"/>
    <w:rsid w:val="00505983"/>
    <w:rsid w:val="005061E0"/>
    <w:rsid w:val="00506C41"/>
    <w:rsid w:val="00507355"/>
    <w:rsid w:val="005111AB"/>
    <w:rsid w:val="005118BF"/>
    <w:rsid w:val="00511F22"/>
    <w:rsid w:val="00512214"/>
    <w:rsid w:val="0051244E"/>
    <w:rsid w:val="00512620"/>
    <w:rsid w:val="00513086"/>
    <w:rsid w:val="005130AC"/>
    <w:rsid w:val="00513D19"/>
    <w:rsid w:val="00514AC7"/>
    <w:rsid w:val="00515CC3"/>
    <w:rsid w:val="005167A8"/>
    <w:rsid w:val="00517778"/>
    <w:rsid w:val="00517903"/>
    <w:rsid w:val="0052052A"/>
    <w:rsid w:val="00520A66"/>
    <w:rsid w:val="005216BD"/>
    <w:rsid w:val="00521903"/>
    <w:rsid w:val="00523032"/>
    <w:rsid w:val="00523FA6"/>
    <w:rsid w:val="005252C6"/>
    <w:rsid w:val="00525547"/>
    <w:rsid w:val="00525696"/>
    <w:rsid w:val="00527240"/>
    <w:rsid w:val="005274BD"/>
    <w:rsid w:val="00527502"/>
    <w:rsid w:val="00527824"/>
    <w:rsid w:val="0053065E"/>
    <w:rsid w:val="00531635"/>
    <w:rsid w:val="005316FA"/>
    <w:rsid w:val="00531929"/>
    <w:rsid w:val="00531986"/>
    <w:rsid w:val="00531A84"/>
    <w:rsid w:val="00532C57"/>
    <w:rsid w:val="00532E76"/>
    <w:rsid w:val="00532FE2"/>
    <w:rsid w:val="00533358"/>
    <w:rsid w:val="00533BA3"/>
    <w:rsid w:val="00534F34"/>
    <w:rsid w:val="00535DA7"/>
    <w:rsid w:val="00540B3A"/>
    <w:rsid w:val="00541D32"/>
    <w:rsid w:val="00543087"/>
    <w:rsid w:val="005432F8"/>
    <w:rsid w:val="00543343"/>
    <w:rsid w:val="00543EEA"/>
    <w:rsid w:val="00544B76"/>
    <w:rsid w:val="005454E0"/>
    <w:rsid w:val="00546A4E"/>
    <w:rsid w:val="00546F8A"/>
    <w:rsid w:val="005475D7"/>
    <w:rsid w:val="00547738"/>
    <w:rsid w:val="005507A7"/>
    <w:rsid w:val="005521F9"/>
    <w:rsid w:val="00552C82"/>
    <w:rsid w:val="00553541"/>
    <w:rsid w:val="00553549"/>
    <w:rsid w:val="00555212"/>
    <w:rsid w:val="00555EE1"/>
    <w:rsid w:val="00556A3F"/>
    <w:rsid w:val="00556F13"/>
    <w:rsid w:val="0055708C"/>
    <w:rsid w:val="00557A1D"/>
    <w:rsid w:val="0056323D"/>
    <w:rsid w:val="0056645E"/>
    <w:rsid w:val="00567FD4"/>
    <w:rsid w:val="005703DC"/>
    <w:rsid w:val="005715FB"/>
    <w:rsid w:val="00572692"/>
    <w:rsid w:val="00576999"/>
    <w:rsid w:val="005775D7"/>
    <w:rsid w:val="0057766E"/>
    <w:rsid w:val="00577C21"/>
    <w:rsid w:val="00580498"/>
    <w:rsid w:val="00580725"/>
    <w:rsid w:val="0058158F"/>
    <w:rsid w:val="00581694"/>
    <w:rsid w:val="005820BD"/>
    <w:rsid w:val="00582EE3"/>
    <w:rsid w:val="005845E7"/>
    <w:rsid w:val="005852F4"/>
    <w:rsid w:val="0058534E"/>
    <w:rsid w:val="00585801"/>
    <w:rsid w:val="005873F9"/>
    <w:rsid w:val="005900B7"/>
    <w:rsid w:val="0059149B"/>
    <w:rsid w:val="005925CD"/>
    <w:rsid w:val="0059370B"/>
    <w:rsid w:val="00593B67"/>
    <w:rsid w:val="00595D19"/>
    <w:rsid w:val="00595DCA"/>
    <w:rsid w:val="005A0975"/>
    <w:rsid w:val="005A14D9"/>
    <w:rsid w:val="005A182A"/>
    <w:rsid w:val="005A185F"/>
    <w:rsid w:val="005A1881"/>
    <w:rsid w:val="005A1927"/>
    <w:rsid w:val="005A2209"/>
    <w:rsid w:val="005A2499"/>
    <w:rsid w:val="005A339B"/>
    <w:rsid w:val="005A4151"/>
    <w:rsid w:val="005A4220"/>
    <w:rsid w:val="005A554D"/>
    <w:rsid w:val="005A56AC"/>
    <w:rsid w:val="005A7A53"/>
    <w:rsid w:val="005A7DB6"/>
    <w:rsid w:val="005B0C61"/>
    <w:rsid w:val="005B2266"/>
    <w:rsid w:val="005B26CF"/>
    <w:rsid w:val="005B49E4"/>
    <w:rsid w:val="005B4F5B"/>
    <w:rsid w:val="005B524E"/>
    <w:rsid w:val="005B5CDF"/>
    <w:rsid w:val="005B5D22"/>
    <w:rsid w:val="005B607A"/>
    <w:rsid w:val="005B6D95"/>
    <w:rsid w:val="005B7809"/>
    <w:rsid w:val="005B7A2E"/>
    <w:rsid w:val="005C030A"/>
    <w:rsid w:val="005C0890"/>
    <w:rsid w:val="005C18AB"/>
    <w:rsid w:val="005C2045"/>
    <w:rsid w:val="005C2762"/>
    <w:rsid w:val="005C2E62"/>
    <w:rsid w:val="005C42D0"/>
    <w:rsid w:val="005C6451"/>
    <w:rsid w:val="005C721E"/>
    <w:rsid w:val="005D03C6"/>
    <w:rsid w:val="005D09E1"/>
    <w:rsid w:val="005D1638"/>
    <w:rsid w:val="005D1943"/>
    <w:rsid w:val="005D1E76"/>
    <w:rsid w:val="005D2EA1"/>
    <w:rsid w:val="005D3473"/>
    <w:rsid w:val="005D4DD4"/>
    <w:rsid w:val="005D517C"/>
    <w:rsid w:val="005D6334"/>
    <w:rsid w:val="005D6B23"/>
    <w:rsid w:val="005D71E0"/>
    <w:rsid w:val="005D750D"/>
    <w:rsid w:val="005E0E5B"/>
    <w:rsid w:val="005E1BD7"/>
    <w:rsid w:val="005E2AA7"/>
    <w:rsid w:val="005E2B2F"/>
    <w:rsid w:val="005E538B"/>
    <w:rsid w:val="005E5519"/>
    <w:rsid w:val="005E6D63"/>
    <w:rsid w:val="005E7E63"/>
    <w:rsid w:val="005F06CB"/>
    <w:rsid w:val="005F0F89"/>
    <w:rsid w:val="005F13C6"/>
    <w:rsid w:val="005F1B36"/>
    <w:rsid w:val="005F1E62"/>
    <w:rsid w:val="005F2D41"/>
    <w:rsid w:val="005F2E65"/>
    <w:rsid w:val="005F2F6F"/>
    <w:rsid w:val="005F43FD"/>
    <w:rsid w:val="005F48F1"/>
    <w:rsid w:val="005F49E9"/>
    <w:rsid w:val="005F6084"/>
    <w:rsid w:val="005F67EA"/>
    <w:rsid w:val="006008A6"/>
    <w:rsid w:val="006036CA"/>
    <w:rsid w:val="00603C6B"/>
    <w:rsid w:val="00605443"/>
    <w:rsid w:val="006074EE"/>
    <w:rsid w:val="0060781D"/>
    <w:rsid w:val="00612461"/>
    <w:rsid w:val="00612ACF"/>
    <w:rsid w:val="00612EBC"/>
    <w:rsid w:val="00613922"/>
    <w:rsid w:val="00613B34"/>
    <w:rsid w:val="0061421E"/>
    <w:rsid w:val="0061519A"/>
    <w:rsid w:val="006154F2"/>
    <w:rsid w:val="00617300"/>
    <w:rsid w:val="00620541"/>
    <w:rsid w:val="0062265F"/>
    <w:rsid w:val="00622AC2"/>
    <w:rsid w:val="00623024"/>
    <w:rsid w:val="00624141"/>
    <w:rsid w:val="0062427D"/>
    <w:rsid w:val="00624EA1"/>
    <w:rsid w:val="0062581F"/>
    <w:rsid w:val="00626626"/>
    <w:rsid w:val="00626627"/>
    <w:rsid w:val="00626E0B"/>
    <w:rsid w:val="006273BF"/>
    <w:rsid w:val="006275B7"/>
    <w:rsid w:val="0063216D"/>
    <w:rsid w:val="00632A50"/>
    <w:rsid w:val="006339FB"/>
    <w:rsid w:val="00633AC9"/>
    <w:rsid w:val="0063402C"/>
    <w:rsid w:val="00634B88"/>
    <w:rsid w:val="00636130"/>
    <w:rsid w:val="00636275"/>
    <w:rsid w:val="00636540"/>
    <w:rsid w:val="00637DC3"/>
    <w:rsid w:val="0064002F"/>
    <w:rsid w:val="00641B51"/>
    <w:rsid w:val="00641EDF"/>
    <w:rsid w:val="00643393"/>
    <w:rsid w:val="006444B9"/>
    <w:rsid w:val="006451E7"/>
    <w:rsid w:val="00645C2C"/>
    <w:rsid w:val="00647409"/>
    <w:rsid w:val="00647E65"/>
    <w:rsid w:val="0065027E"/>
    <w:rsid w:val="00650524"/>
    <w:rsid w:val="006518EF"/>
    <w:rsid w:val="00652254"/>
    <w:rsid w:val="0065372B"/>
    <w:rsid w:val="00653E91"/>
    <w:rsid w:val="0065508F"/>
    <w:rsid w:val="006571E0"/>
    <w:rsid w:val="00657490"/>
    <w:rsid w:val="00657B46"/>
    <w:rsid w:val="006611EB"/>
    <w:rsid w:val="006624C9"/>
    <w:rsid w:val="00662524"/>
    <w:rsid w:val="00662980"/>
    <w:rsid w:val="00664C67"/>
    <w:rsid w:val="00664D36"/>
    <w:rsid w:val="00665106"/>
    <w:rsid w:val="00665943"/>
    <w:rsid w:val="00665AE3"/>
    <w:rsid w:val="006672A6"/>
    <w:rsid w:val="006706C6"/>
    <w:rsid w:val="00670943"/>
    <w:rsid w:val="006713FA"/>
    <w:rsid w:val="00672689"/>
    <w:rsid w:val="00672D47"/>
    <w:rsid w:val="00673247"/>
    <w:rsid w:val="006734F2"/>
    <w:rsid w:val="006750D9"/>
    <w:rsid w:val="0067566A"/>
    <w:rsid w:val="00675DBB"/>
    <w:rsid w:val="00675F8E"/>
    <w:rsid w:val="00680549"/>
    <w:rsid w:val="00680568"/>
    <w:rsid w:val="00680717"/>
    <w:rsid w:val="00680909"/>
    <w:rsid w:val="00681646"/>
    <w:rsid w:val="00681CDE"/>
    <w:rsid w:val="006829EC"/>
    <w:rsid w:val="00683476"/>
    <w:rsid w:val="00683B4A"/>
    <w:rsid w:val="00684321"/>
    <w:rsid w:val="00684396"/>
    <w:rsid w:val="0068481A"/>
    <w:rsid w:val="0068667C"/>
    <w:rsid w:val="00690387"/>
    <w:rsid w:val="00690AA9"/>
    <w:rsid w:val="00690FBB"/>
    <w:rsid w:val="006911C8"/>
    <w:rsid w:val="0069160B"/>
    <w:rsid w:val="0069277C"/>
    <w:rsid w:val="00694E40"/>
    <w:rsid w:val="006958D0"/>
    <w:rsid w:val="006970DD"/>
    <w:rsid w:val="006975E9"/>
    <w:rsid w:val="006A1000"/>
    <w:rsid w:val="006A21A4"/>
    <w:rsid w:val="006A2275"/>
    <w:rsid w:val="006A512B"/>
    <w:rsid w:val="006A55DF"/>
    <w:rsid w:val="006A6A33"/>
    <w:rsid w:val="006A787F"/>
    <w:rsid w:val="006A7FC0"/>
    <w:rsid w:val="006B049B"/>
    <w:rsid w:val="006B0F22"/>
    <w:rsid w:val="006B139F"/>
    <w:rsid w:val="006B24D7"/>
    <w:rsid w:val="006B3061"/>
    <w:rsid w:val="006B3737"/>
    <w:rsid w:val="006B4151"/>
    <w:rsid w:val="006B5B2A"/>
    <w:rsid w:val="006B67F4"/>
    <w:rsid w:val="006B7CF0"/>
    <w:rsid w:val="006C075A"/>
    <w:rsid w:val="006C1605"/>
    <w:rsid w:val="006C1DA9"/>
    <w:rsid w:val="006C317B"/>
    <w:rsid w:val="006C4118"/>
    <w:rsid w:val="006C4377"/>
    <w:rsid w:val="006C4B89"/>
    <w:rsid w:val="006C589E"/>
    <w:rsid w:val="006C5D05"/>
    <w:rsid w:val="006C715B"/>
    <w:rsid w:val="006D06F0"/>
    <w:rsid w:val="006D0FE5"/>
    <w:rsid w:val="006D2714"/>
    <w:rsid w:val="006D2F63"/>
    <w:rsid w:val="006D3BB7"/>
    <w:rsid w:val="006D49D1"/>
    <w:rsid w:val="006D550C"/>
    <w:rsid w:val="006D5524"/>
    <w:rsid w:val="006D59F4"/>
    <w:rsid w:val="006D5DFA"/>
    <w:rsid w:val="006D6165"/>
    <w:rsid w:val="006D6333"/>
    <w:rsid w:val="006E0864"/>
    <w:rsid w:val="006E1B2C"/>
    <w:rsid w:val="006E2EF7"/>
    <w:rsid w:val="006E2F24"/>
    <w:rsid w:val="006E3DB1"/>
    <w:rsid w:val="006E406E"/>
    <w:rsid w:val="006E4428"/>
    <w:rsid w:val="006E607F"/>
    <w:rsid w:val="006E6568"/>
    <w:rsid w:val="006E7671"/>
    <w:rsid w:val="006F028D"/>
    <w:rsid w:val="006F1884"/>
    <w:rsid w:val="006F1A3C"/>
    <w:rsid w:val="006F447B"/>
    <w:rsid w:val="006F5CA2"/>
    <w:rsid w:val="006F63CE"/>
    <w:rsid w:val="006F6D23"/>
    <w:rsid w:val="006F7714"/>
    <w:rsid w:val="007002F0"/>
    <w:rsid w:val="007013B2"/>
    <w:rsid w:val="00703203"/>
    <w:rsid w:val="007046E7"/>
    <w:rsid w:val="007057DE"/>
    <w:rsid w:val="007064DE"/>
    <w:rsid w:val="00706AE4"/>
    <w:rsid w:val="00707C2B"/>
    <w:rsid w:val="007101A6"/>
    <w:rsid w:val="007114F5"/>
    <w:rsid w:val="00711607"/>
    <w:rsid w:val="007119B1"/>
    <w:rsid w:val="007130B7"/>
    <w:rsid w:val="00715762"/>
    <w:rsid w:val="00716DFB"/>
    <w:rsid w:val="00716F24"/>
    <w:rsid w:val="0072019F"/>
    <w:rsid w:val="0072059A"/>
    <w:rsid w:val="00720705"/>
    <w:rsid w:val="00723971"/>
    <w:rsid w:val="00723A63"/>
    <w:rsid w:val="00725ACD"/>
    <w:rsid w:val="00725F97"/>
    <w:rsid w:val="00726657"/>
    <w:rsid w:val="007269C3"/>
    <w:rsid w:val="007307F9"/>
    <w:rsid w:val="00730DB7"/>
    <w:rsid w:val="0073276D"/>
    <w:rsid w:val="0073657D"/>
    <w:rsid w:val="007366BC"/>
    <w:rsid w:val="00737690"/>
    <w:rsid w:val="00737ED9"/>
    <w:rsid w:val="00740D3D"/>
    <w:rsid w:val="00741062"/>
    <w:rsid w:val="00741EC2"/>
    <w:rsid w:val="00743D1C"/>
    <w:rsid w:val="00745699"/>
    <w:rsid w:val="007459C0"/>
    <w:rsid w:val="00745E19"/>
    <w:rsid w:val="00745F48"/>
    <w:rsid w:val="0074747A"/>
    <w:rsid w:val="00751B81"/>
    <w:rsid w:val="00751D24"/>
    <w:rsid w:val="007528C5"/>
    <w:rsid w:val="00753133"/>
    <w:rsid w:val="00753228"/>
    <w:rsid w:val="007538BF"/>
    <w:rsid w:val="00753D3A"/>
    <w:rsid w:val="007540E9"/>
    <w:rsid w:val="007558A1"/>
    <w:rsid w:val="0075640B"/>
    <w:rsid w:val="00757306"/>
    <w:rsid w:val="00757633"/>
    <w:rsid w:val="00762523"/>
    <w:rsid w:val="00763473"/>
    <w:rsid w:val="00763720"/>
    <w:rsid w:val="00763E3D"/>
    <w:rsid w:val="00764998"/>
    <w:rsid w:val="00764B5E"/>
    <w:rsid w:val="00765171"/>
    <w:rsid w:val="0076537C"/>
    <w:rsid w:val="00766C61"/>
    <w:rsid w:val="00767C40"/>
    <w:rsid w:val="007701BC"/>
    <w:rsid w:val="00770A81"/>
    <w:rsid w:val="0077172F"/>
    <w:rsid w:val="00771889"/>
    <w:rsid w:val="00771B4F"/>
    <w:rsid w:val="0077229C"/>
    <w:rsid w:val="00772B8D"/>
    <w:rsid w:val="007738B7"/>
    <w:rsid w:val="00775A1A"/>
    <w:rsid w:val="00777627"/>
    <w:rsid w:val="00781B78"/>
    <w:rsid w:val="007824B5"/>
    <w:rsid w:val="00782AE2"/>
    <w:rsid w:val="00782C18"/>
    <w:rsid w:val="00784705"/>
    <w:rsid w:val="00785889"/>
    <w:rsid w:val="00786810"/>
    <w:rsid w:val="007877A7"/>
    <w:rsid w:val="00787B48"/>
    <w:rsid w:val="00791279"/>
    <w:rsid w:val="00791ED3"/>
    <w:rsid w:val="007927D2"/>
    <w:rsid w:val="0079309A"/>
    <w:rsid w:val="00793EBF"/>
    <w:rsid w:val="00794022"/>
    <w:rsid w:val="00794357"/>
    <w:rsid w:val="00794543"/>
    <w:rsid w:val="00794861"/>
    <w:rsid w:val="00796051"/>
    <w:rsid w:val="00796844"/>
    <w:rsid w:val="00796FCD"/>
    <w:rsid w:val="00797B84"/>
    <w:rsid w:val="007A0035"/>
    <w:rsid w:val="007A02A5"/>
    <w:rsid w:val="007A0753"/>
    <w:rsid w:val="007A1322"/>
    <w:rsid w:val="007A1962"/>
    <w:rsid w:val="007A1DFC"/>
    <w:rsid w:val="007A356B"/>
    <w:rsid w:val="007A3991"/>
    <w:rsid w:val="007A3CDE"/>
    <w:rsid w:val="007A437C"/>
    <w:rsid w:val="007A5627"/>
    <w:rsid w:val="007A63E3"/>
    <w:rsid w:val="007A6DC4"/>
    <w:rsid w:val="007A7214"/>
    <w:rsid w:val="007A7296"/>
    <w:rsid w:val="007A75E9"/>
    <w:rsid w:val="007B1FEB"/>
    <w:rsid w:val="007B2B75"/>
    <w:rsid w:val="007B5572"/>
    <w:rsid w:val="007B6F38"/>
    <w:rsid w:val="007B7480"/>
    <w:rsid w:val="007C0465"/>
    <w:rsid w:val="007C09EF"/>
    <w:rsid w:val="007C0CC5"/>
    <w:rsid w:val="007C1432"/>
    <w:rsid w:val="007C18C1"/>
    <w:rsid w:val="007C1C42"/>
    <w:rsid w:val="007C21B7"/>
    <w:rsid w:val="007C2E0A"/>
    <w:rsid w:val="007C30B2"/>
    <w:rsid w:val="007C398A"/>
    <w:rsid w:val="007C7A04"/>
    <w:rsid w:val="007D1E63"/>
    <w:rsid w:val="007D24EE"/>
    <w:rsid w:val="007D2B06"/>
    <w:rsid w:val="007D2FCE"/>
    <w:rsid w:val="007D3A03"/>
    <w:rsid w:val="007D3B1E"/>
    <w:rsid w:val="007D3F42"/>
    <w:rsid w:val="007D4555"/>
    <w:rsid w:val="007D4D38"/>
    <w:rsid w:val="007D59A0"/>
    <w:rsid w:val="007D5A1A"/>
    <w:rsid w:val="007D6723"/>
    <w:rsid w:val="007D7430"/>
    <w:rsid w:val="007D7CC6"/>
    <w:rsid w:val="007D7D09"/>
    <w:rsid w:val="007E01F3"/>
    <w:rsid w:val="007E15FC"/>
    <w:rsid w:val="007E34F7"/>
    <w:rsid w:val="007E497C"/>
    <w:rsid w:val="007E4A2D"/>
    <w:rsid w:val="007E4CF3"/>
    <w:rsid w:val="007E4D9A"/>
    <w:rsid w:val="007E6879"/>
    <w:rsid w:val="007F058D"/>
    <w:rsid w:val="007F197C"/>
    <w:rsid w:val="007F1DD7"/>
    <w:rsid w:val="007F3E28"/>
    <w:rsid w:val="007F66E4"/>
    <w:rsid w:val="007F6DDB"/>
    <w:rsid w:val="008006A4"/>
    <w:rsid w:val="00800A8E"/>
    <w:rsid w:val="00800D06"/>
    <w:rsid w:val="00800D38"/>
    <w:rsid w:val="008015DF"/>
    <w:rsid w:val="00802B92"/>
    <w:rsid w:val="008034CE"/>
    <w:rsid w:val="008043C9"/>
    <w:rsid w:val="008058B4"/>
    <w:rsid w:val="00807C07"/>
    <w:rsid w:val="00810330"/>
    <w:rsid w:val="008103E6"/>
    <w:rsid w:val="00810C2E"/>
    <w:rsid w:val="0081247A"/>
    <w:rsid w:val="00813AD6"/>
    <w:rsid w:val="00813AEE"/>
    <w:rsid w:val="00814F41"/>
    <w:rsid w:val="00816B84"/>
    <w:rsid w:val="00817373"/>
    <w:rsid w:val="008174F9"/>
    <w:rsid w:val="00817F7B"/>
    <w:rsid w:val="00821EDF"/>
    <w:rsid w:val="00823394"/>
    <w:rsid w:val="008235BA"/>
    <w:rsid w:val="00824837"/>
    <w:rsid w:val="00825185"/>
    <w:rsid w:val="00825968"/>
    <w:rsid w:val="00826201"/>
    <w:rsid w:val="008268B8"/>
    <w:rsid w:val="00826C03"/>
    <w:rsid w:val="00832041"/>
    <w:rsid w:val="00832381"/>
    <w:rsid w:val="008323E2"/>
    <w:rsid w:val="008339A1"/>
    <w:rsid w:val="0083402C"/>
    <w:rsid w:val="008348C8"/>
    <w:rsid w:val="00834FAD"/>
    <w:rsid w:val="00836E16"/>
    <w:rsid w:val="008370CA"/>
    <w:rsid w:val="00837B3B"/>
    <w:rsid w:val="00841163"/>
    <w:rsid w:val="00841839"/>
    <w:rsid w:val="008420D3"/>
    <w:rsid w:val="00843A1B"/>
    <w:rsid w:val="0084449F"/>
    <w:rsid w:val="008446A7"/>
    <w:rsid w:val="0084475E"/>
    <w:rsid w:val="008450E3"/>
    <w:rsid w:val="0084594F"/>
    <w:rsid w:val="00845C3B"/>
    <w:rsid w:val="008465CB"/>
    <w:rsid w:val="00846D5F"/>
    <w:rsid w:val="00846E13"/>
    <w:rsid w:val="008476BC"/>
    <w:rsid w:val="00847871"/>
    <w:rsid w:val="0085044A"/>
    <w:rsid w:val="0085070E"/>
    <w:rsid w:val="00850C64"/>
    <w:rsid w:val="008518DD"/>
    <w:rsid w:val="00851B39"/>
    <w:rsid w:val="008527C1"/>
    <w:rsid w:val="0085289C"/>
    <w:rsid w:val="00852C00"/>
    <w:rsid w:val="008549FA"/>
    <w:rsid w:val="0085571B"/>
    <w:rsid w:val="00855C93"/>
    <w:rsid w:val="00856324"/>
    <w:rsid w:val="008573F3"/>
    <w:rsid w:val="00860215"/>
    <w:rsid w:val="00860493"/>
    <w:rsid w:val="008616FB"/>
    <w:rsid w:val="0086174D"/>
    <w:rsid w:val="00864470"/>
    <w:rsid w:val="00864E35"/>
    <w:rsid w:val="00865C79"/>
    <w:rsid w:val="00870952"/>
    <w:rsid w:val="008713FB"/>
    <w:rsid w:val="0087339C"/>
    <w:rsid w:val="00874160"/>
    <w:rsid w:val="0087607A"/>
    <w:rsid w:val="00877273"/>
    <w:rsid w:val="0087793D"/>
    <w:rsid w:val="00880136"/>
    <w:rsid w:val="008818D6"/>
    <w:rsid w:val="00881DC2"/>
    <w:rsid w:val="00882353"/>
    <w:rsid w:val="00883825"/>
    <w:rsid w:val="00883B61"/>
    <w:rsid w:val="00883D8A"/>
    <w:rsid w:val="00885FCB"/>
    <w:rsid w:val="00887910"/>
    <w:rsid w:val="0089019F"/>
    <w:rsid w:val="00890F1C"/>
    <w:rsid w:val="00891E58"/>
    <w:rsid w:val="008921AC"/>
    <w:rsid w:val="008925B0"/>
    <w:rsid w:val="008928FD"/>
    <w:rsid w:val="00893868"/>
    <w:rsid w:val="00894059"/>
    <w:rsid w:val="00894096"/>
    <w:rsid w:val="00894B06"/>
    <w:rsid w:val="008957D3"/>
    <w:rsid w:val="00895C19"/>
    <w:rsid w:val="0089613B"/>
    <w:rsid w:val="008968BF"/>
    <w:rsid w:val="008969AE"/>
    <w:rsid w:val="00896DC9"/>
    <w:rsid w:val="0089781F"/>
    <w:rsid w:val="00897C96"/>
    <w:rsid w:val="00897CF3"/>
    <w:rsid w:val="008A0856"/>
    <w:rsid w:val="008A0C40"/>
    <w:rsid w:val="008A2D3E"/>
    <w:rsid w:val="008A3A06"/>
    <w:rsid w:val="008A3E7E"/>
    <w:rsid w:val="008A3FB1"/>
    <w:rsid w:val="008A4134"/>
    <w:rsid w:val="008A41A2"/>
    <w:rsid w:val="008A71B2"/>
    <w:rsid w:val="008A7848"/>
    <w:rsid w:val="008B1472"/>
    <w:rsid w:val="008B29C7"/>
    <w:rsid w:val="008B5C64"/>
    <w:rsid w:val="008B6287"/>
    <w:rsid w:val="008B64CD"/>
    <w:rsid w:val="008B6810"/>
    <w:rsid w:val="008C0961"/>
    <w:rsid w:val="008C0E08"/>
    <w:rsid w:val="008C23E8"/>
    <w:rsid w:val="008C3255"/>
    <w:rsid w:val="008C4A2B"/>
    <w:rsid w:val="008D00CE"/>
    <w:rsid w:val="008D1D69"/>
    <w:rsid w:val="008D1E39"/>
    <w:rsid w:val="008D46B5"/>
    <w:rsid w:val="008D4FD0"/>
    <w:rsid w:val="008D51D5"/>
    <w:rsid w:val="008D5D83"/>
    <w:rsid w:val="008D66EC"/>
    <w:rsid w:val="008D6EAD"/>
    <w:rsid w:val="008D7A3D"/>
    <w:rsid w:val="008D7D9C"/>
    <w:rsid w:val="008D7F31"/>
    <w:rsid w:val="008D7F36"/>
    <w:rsid w:val="008E0BE4"/>
    <w:rsid w:val="008E2742"/>
    <w:rsid w:val="008E36B0"/>
    <w:rsid w:val="008E479A"/>
    <w:rsid w:val="008E4D7D"/>
    <w:rsid w:val="008E592E"/>
    <w:rsid w:val="008E66BA"/>
    <w:rsid w:val="008E6A78"/>
    <w:rsid w:val="008E714D"/>
    <w:rsid w:val="008F0008"/>
    <w:rsid w:val="008F0060"/>
    <w:rsid w:val="008F023D"/>
    <w:rsid w:val="008F03CA"/>
    <w:rsid w:val="008F3092"/>
    <w:rsid w:val="008F3122"/>
    <w:rsid w:val="008F3C74"/>
    <w:rsid w:val="008F5253"/>
    <w:rsid w:val="008F5800"/>
    <w:rsid w:val="008F6939"/>
    <w:rsid w:val="009002F7"/>
    <w:rsid w:val="00900861"/>
    <w:rsid w:val="0090094F"/>
    <w:rsid w:val="00900B3A"/>
    <w:rsid w:val="009012CA"/>
    <w:rsid w:val="009018EF"/>
    <w:rsid w:val="00901BA0"/>
    <w:rsid w:val="009025C1"/>
    <w:rsid w:val="009035E1"/>
    <w:rsid w:val="00903AA0"/>
    <w:rsid w:val="00904AEA"/>
    <w:rsid w:val="00904E51"/>
    <w:rsid w:val="00906946"/>
    <w:rsid w:val="00907B14"/>
    <w:rsid w:val="00910804"/>
    <w:rsid w:val="00912BC2"/>
    <w:rsid w:val="00915248"/>
    <w:rsid w:val="00915CD3"/>
    <w:rsid w:val="00916441"/>
    <w:rsid w:val="00916AC7"/>
    <w:rsid w:val="00917371"/>
    <w:rsid w:val="00917C4F"/>
    <w:rsid w:val="00917FEC"/>
    <w:rsid w:val="00920B5F"/>
    <w:rsid w:val="00921DE0"/>
    <w:rsid w:val="00922169"/>
    <w:rsid w:val="009258D8"/>
    <w:rsid w:val="00927BF5"/>
    <w:rsid w:val="00930506"/>
    <w:rsid w:val="00930C0B"/>
    <w:rsid w:val="00930F1E"/>
    <w:rsid w:val="00931024"/>
    <w:rsid w:val="009320ED"/>
    <w:rsid w:val="00932688"/>
    <w:rsid w:val="00933062"/>
    <w:rsid w:val="0093732F"/>
    <w:rsid w:val="00940C42"/>
    <w:rsid w:val="00941DB2"/>
    <w:rsid w:val="00941F1A"/>
    <w:rsid w:val="00942B96"/>
    <w:rsid w:val="00942E6A"/>
    <w:rsid w:val="00942FA0"/>
    <w:rsid w:val="00943A01"/>
    <w:rsid w:val="00943E98"/>
    <w:rsid w:val="009448B1"/>
    <w:rsid w:val="009449E7"/>
    <w:rsid w:val="009454F0"/>
    <w:rsid w:val="0094552E"/>
    <w:rsid w:val="009462EA"/>
    <w:rsid w:val="00946691"/>
    <w:rsid w:val="009468BB"/>
    <w:rsid w:val="00946C19"/>
    <w:rsid w:val="00947F4A"/>
    <w:rsid w:val="00947FCB"/>
    <w:rsid w:val="00950136"/>
    <w:rsid w:val="009509C8"/>
    <w:rsid w:val="00952159"/>
    <w:rsid w:val="009523E6"/>
    <w:rsid w:val="00952731"/>
    <w:rsid w:val="00952A35"/>
    <w:rsid w:val="00954917"/>
    <w:rsid w:val="00954E58"/>
    <w:rsid w:val="00954FE3"/>
    <w:rsid w:val="009554C3"/>
    <w:rsid w:val="00955C93"/>
    <w:rsid w:val="00956056"/>
    <w:rsid w:val="00957092"/>
    <w:rsid w:val="009577DC"/>
    <w:rsid w:val="009579F6"/>
    <w:rsid w:val="00957D5B"/>
    <w:rsid w:val="00962682"/>
    <w:rsid w:val="009636BE"/>
    <w:rsid w:val="00963B9E"/>
    <w:rsid w:val="00964426"/>
    <w:rsid w:val="0096496F"/>
    <w:rsid w:val="00964B8A"/>
    <w:rsid w:val="00964D59"/>
    <w:rsid w:val="00965F9F"/>
    <w:rsid w:val="00966375"/>
    <w:rsid w:val="00967C80"/>
    <w:rsid w:val="009705DC"/>
    <w:rsid w:val="00971B4D"/>
    <w:rsid w:val="00971F2B"/>
    <w:rsid w:val="0097534C"/>
    <w:rsid w:val="00975364"/>
    <w:rsid w:val="00975613"/>
    <w:rsid w:val="0097657D"/>
    <w:rsid w:val="00976ACE"/>
    <w:rsid w:val="00977860"/>
    <w:rsid w:val="00980228"/>
    <w:rsid w:val="00980CC5"/>
    <w:rsid w:val="00981F75"/>
    <w:rsid w:val="00982F6D"/>
    <w:rsid w:val="00983A86"/>
    <w:rsid w:val="00983C60"/>
    <w:rsid w:val="009848B3"/>
    <w:rsid w:val="00984AFB"/>
    <w:rsid w:val="00984ECA"/>
    <w:rsid w:val="00985409"/>
    <w:rsid w:val="00986122"/>
    <w:rsid w:val="009865DB"/>
    <w:rsid w:val="00986814"/>
    <w:rsid w:val="00987561"/>
    <w:rsid w:val="00990583"/>
    <w:rsid w:val="0099076A"/>
    <w:rsid w:val="00990980"/>
    <w:rsid w:val="00991DB0"/>
    <w:rsid w:val="00992396"/>
    <w:rsid w:val="00992465"/>
    <w:rsid w:val="0099269E"/>
    <w:rsid w:val="00992D87"/>
    <w:rsid w:val="009932CF"/>
    <w:rsid w:val="009946A6"/>
    <w:rsid w:val="00994B82"/>
    <w:rsid w:val="00994DD4"/>
    <w:rsid w:val="00994FE4"/>
    <w:rsid w:val="00996833"/>
    <w:rsid w:val="009976BF"/>
    <w:rsid w:val="00997A1C"/>
    <w:rsid w:val="009A0455"/>
    <w:rsid w:val="009A15C6"/>
    <w:rsid w:val="009A3005"/>
    <w:rsid w:val="009A37FD"/>
    <w:rsid w:val="009A38B8"/>
    <w:rsid w:val="009A48E9"/>
    <w:rsid w:val="009A4C34"/>
    <w:rsid w:val="009A5F77"/>
    <w:rsid w:val="009A6C03"/>
    <w:rsid w:val="009A718A"/>
    <w:rsid w:val="009A7606"/>
    <w:rsid w:val="009A7F87"/>
    <w:rsid w:val="009B02D8"/>
    <w:rsid w:val="009B1A40"/>
    <w:rsid w:val="009B2153"/>
    <w:rsid w:val="009B42B3"/>
    <w:rsid w:val="009B7E10"/>
    <w:rsid w:val="009C0624"/>
    <w:rsid w:val="009C072A"/>
    <w:rsid w:val="009C296C"/>
    <w:rsid w:val="009C2D53"/>
    <w:rsid w:val="009C437E"/>
    <w:rsid w:val="009C4935"/>
    <w:rsid w:val="009C5D20"/>
    <w:rsid w:val="009C666C"/>
    <w:rsid w:val="009C6677"/>
    <w:rsid w:val="009C682D"/>
    <w:rsid w:val="009D241C"/>
    <w:rsid w:val="009D3483"/>
    <w:rsid w:val="009D4362"/>
    <w:rsid w:val="009D47D3"/>
    <w:rsid w:val="009D675D"/>
    <w:rsid w:val="009D72CE"/>
    <w:rsid w:val="009E05C0"/>
    <w:rsid w:val="009E09BD"/>
    <w:rsid w:val="009E0AA6"/>
    <w:rsid w:val="009E4129"/>
    <w:rsid w:val="009E4445"/>
    <w:rsid w:val="009E4CB3"/>
    <w:rsid w:val="009E52AB"/>
    <w:rsid w:val="009E52E0"/>
    <w:rsid w:val="009E5795"/>
    <w:rsid w:val="009E5D86"/>
    <w:rsid w:val="009E5F62"/>
    <w:rsid w:val="009E6B3A"/>
    <w:rsid w:val="009E76B0"/>
    <w:rsid w:val="009F0C87"/>
    <w:rsid w:val="009F1634"/>
    <w:rsid w:val="009F1C57"/>
    <w:rsid w:val="009F22FF"/>
    <w:rsid w:val="009F4B2F"/>
    <w:rsid w:val="009F5077"/>
    <w:rsid w:val="009F53E8"/>
    <w:rsid w:val="009F562C"/>
    <w:rsid w:val="009F5CA3"/>
    <w:rsid w:val="009F5E68"/>
    <w:rsid w:val="009F786E"/>
    <w:rsid w:val="009F7D59"/>
    <w:rsid w:val="00A0003E"/>
    <w:rsid w:val="00A01A2D"/>
    <w:rsid w:val="00A0480B"/>
    <w:rsid w:val="00A05801"/>
    <w:rsid w:val="00A0633C"/>
    <w:rsid w:val="00A06629"/>
    <w:rsid w:val="00A06CAE"/>
    <w:rsid w:val="00A109F0"/>
    <w:rsid w:val="00A110B5"/>
    <w:rsid w:val="00A1191D"/>
    <w:rsid w:val="00A11AFF"/>
    <w:rsid w:val="00A1373A"/>
    <w:rsid w:val="00A1536D"/>
    <w:rsid w:val="00A159B8"/>
    <w:rsid w:val="00A207EB"/>
    <w:rsid w:val="00A2108B"/>
    <w:rsid w:val="00A21325"/>
    <w:rsid w:val="00A219C6"/>
    <w:rsid w:val="00A22A2D"/>
    <w:rsid w:val="00A2430A"/>
    <w:rsid w:val="00A2567C"/>
    <w:rsid w:val="00A26399"/>
    <w:rsid w:val="00A26FA5"/>
    <w:rsid w:val="00A30959"/>
    <w:rsid w:val="00A30DEB"/>
    <w:rsid w:val="00A30F7D"/>
    <w:rsid w:val="00A321C2"/>
    <w:rsid w:val="00A326BB"/>
    <w:rsid w:val="00A33ABE"/>
    <w:rsid w:val="00A34351"/>
    <w:rsid w:val="00A346C7"/>
    <w:rsid w:val="00A3589C"/>
    <w:rsid w:val="00A36447"/>
    <w:rsid w:val="00A36747"/>
    <w:rsid w:val="00A37240"/>
    <w:rsid w:val="00A40860"/>
    <w:rsid w:val="00A40C75"/>
    <w:rsid w:val="00A418DC"/>
    <w:rsid w:val="00A419C5"/>
    <w:rsid w:val="00A4212D"/>
    <w:rsid w:val="00A4247A"/>
    <w:rsid w:val="00A43002"/>
    <w:rsid w:val="00A44072"/>
    <w:rsid w:val="00A4435B"/>
    <w:rsid w:val="00A460F8"/>
    <w:rsid w:val="00A461E6"/>
    <w:rsid w:val="00A46203"/>
    <w:rsid w:val="00A46B13"/>
    <w:rsid w:val="00A471CB"/>
    <w:rsid w:val="00A47688"/>
    <w:rsid w:val="00A5060B"/>
    <w:rsid w:val="00A51318"/>
    <w:rsid w:val="00A51E7F"/>
    <w:rsid w:val="00A53990"/>
    <w:rsid w:val="00A57716"/>
    <w:rsid w:val="00A5781C"/>
    <w:rsid w:val="00A57CF9"/>
    <w:rsid w:val="00A610E3"/>
    <w:rsid w:val="00A61220"/>
    <w:rsid w:val="00A62E23"/>
    <w:rsid w:val="00A63799"/>
    <w:rsid w:val="00A6428D"/>
    <w:rsid w:val="00A643F3"/>
    <w:rsid w:val="00A647F5"/>
    <w:rsid w:val="00A655B2"/>
    <w:rsid w:val="00A65838"/>
    <w:rsid w:val="00A66817"/>
    <w:rsid w:val="00A66F1E"/>
    <w:rsid w:val="00A71A88"/>
    <w:rsid w:val="00A7290B"/>
    <w:rsid w:val="00A72F8C"/>
    <w:rsid w:val="00A74C23"/>
    <w:rsid w:val="00A74CC6"/>
    <w:rsid w:val="00A753C0"/>
    <w:rsid w:val="00A7657A"/>
    <w:rsid w:val="00A76A78"/>
    <w:rsid w:val="00A76BD1"/>
    <w:rsid w:val="00A774A3"/>
    <w:rsid w:val="00A8002A"/>
    <w:rsid w:val="00A80A81"/>
    <w:rsid w:val="00A810AC"/>
    <w:rsid w:val="00A81121"/>
    <w:rsid w:val="00A81123"/>
    <w:rsid w:val="00A8116B"/>
    <w:rsid w:val="00A81AFB"/>
    <w:rsid w:val="00A82EC6"/>
    <w:rsid w:val="00A836E4"/>
    <w:rsid w:val="00A84E14"/>
    <w:rsid w:val="00A856A0"/>
    <w:rsid w:val="00A86E23"/>
    <w:rsid w:val="00A871C4"/>
    <w:rsid w:val="00A87CEC"/>
    <w:rsid w:val="00A87DF7"/>
    <w:rsid w:val="00A91091"/>
    <w:rsid w:val="00A919FD"/>
    <w:rsid w:val="00A91F0C"/>
    <w:rsid w:val="00A922AB"/>
    <w:rsid w:val="00A92D23"/>
    <w:rsid w:val="00A93231"/>
    <w:rsid w:val="00A935BB"/>
    <w:rsid w:val="00A93B4E"/>
    <w:rsid w:val="00A93DA0"/>
    <w:rsid w:val="00A9447E"/>
    <w:rsid w:val="00A94FDB"/>
    <w:rsid w:val="00A953BE"/>
    <w:rsid w:val="00A96B7D"/>
    <w:rsid w:val="00A9742A"/>
    <w:rsid w:val="00AA061A"/>
    <w:rsid w:val="00AA0D1A"/>
    <w:rsid w:val="00AA161C"/>
    <w:rsid w:val="00AA1749"/>
    <w:rsid w:val="00AA18A9"/>
    <w:rsid w:val="00AA33B5"/>
    <w:rsid w:val="00AA349D"/>
    <w:rsid w:val="00AA4392"/>
    <w:rsid w:val="00AA6207"/>
    <w:rsid w:val="00AA7012"/>
    <w:rsid w:val="00AB07BC"/>
    <w:rsid w:val="00AB0CE0"/>
    <w:rsid w:val="00AB1918"/>
    <w:rsid w:val="00AB5480"/>
    <w:rsid w:val="00AB5795"/>
    <w:rsid w:val="00AB59CF"/>
    <w:rsid w:val="00AB6667"/>
    <w:rsid w:val="00AB6947"/>
    <w:rsid w:val="00AB6D4C"/>
    <w:rsid w:val="00AB7771"/>
    <w:rsid w:val="00AB7934"/>
    <w:rsid w:val="00AB7FE0"/>
    <w:rsid w:val="00AC0A03"/>
    <w:rsid w:val="00AC1176"/>
    <w:rsid w:val="00AC1191"/>
    <w:rsid w:val="00AC1A59"/>
    <w:rsid w:val="00AC2639"/>
    <w:rsid w:val="00AC2966"/>
    <w:rsid w:val="00AC59EB"/>
    <w:rsid w:val="00AD1849"/>
    <w:rsid w:val="00AD1D00"/>
    <w:rsid w:val="00AD2E8D"/>
    <w:rsid w:val="00AD3915"/>
    <w:rsid w:val="00AD433D"/>
    <w:rsid w:val="00AD5E68"/>
    <w:rsid w:val="00AD7C68"/>
    <w:rsid w:val="00AE0223"/>
    <w:rsid w:val="00AE02A0"/>
    <w:rsid w:val="00AE162A"/>
    <w:rsid w:val="00AE1A0B"/>
    <w:rsid w:val="00AE1F72"/>
    <w:rsid w:val="00AE368F"/>
    <w:rsid w:val="00AE36AE"/>
    <w:rsid w:val="00AE4255"/>
    <w:rsid w:val="00AE4347"/>
    <w:rsid w:val="00AE4FA6"/>
    <w:rsid w:val="00AE5F99"/>
    <w:rsid w:val="00AE7DAC"/>
    <w:rsid w:val="00AE7DE6"/>
    <w:rsid w:val="00AF31B7"/>
    <w:rsid w:val="00AF4CEC"/>
    <w:rsid w:val="00AF4EF4"/>
    <w:rsid w:val="00AF4F5D"/>
    <w:rsid w:val="00AF55A7"/>
    <w:rsid w:val="00AF599D"/>
    <w:rsid w:val="00AF5C08"/>
    <w:rsid w:val="00AF6121"/>
    <w:rsid w:val="00AF7F3C"/>
    <w:rsid w:val="00B01327"/>
    <w:rsid w:val="00B01FAF"/>
    <w:rsid w:val="00B0388D"/>
    <w:rsid w:val="00B03C8D"/>
    <w:rsid w:val="00B04998"/>
    <w:rsid w:val="00B05212"/>
    <w:rsid w:val="00B05E65"/>
    <w:rsid w:val="00B0631D"/>
    <w:rsid w:val="00B07137"/>
    <w:rsid w:val="00B0731F"/>
    <w:rsid w:val="00B073FD"/>
    <w:rsid w:val="00B076F0"/>
    <w:rsid w:val="00B07DF7"/>
    <w:rsid w:val="00B10264"/>
    <w:rsid w:val="00B110F9"/>
    <w:rsid w:val="00B1444C"/>
    <w:rsid w:val="00B171C5"/>
    <w:rsid w:val="00B17A32"/>
    <w:rsid w:val="00B21C6E"/>
    <w:rsid w:val="00B21DB3"/>
    <w:rsid w:val="00B22470"/>
    <w:rsid w:val="00B22A78"/>
    <w:rsid w:val="00B24C08"/>
    <w:rsid w:val="00B24FAA"/>
    <w:rsid w:val="00B256AE"/>
    <w:rsid w:val="00B3098F"/>
    <w:rsid w:val="00B30EA5"/>
    <w:rsid w:val="00B32499"/>
    <w:rsid w:val="00B331CC"/>
    <w:rsid w:val="00B348B7"/>
    <w:rsid w:val="00B348E2"/>
    <w:rsid w:val="00B3611B"/>
    <w:rsid w:val="00B37A14"/>
    <w:rsid w:val="00B40E83"/>
    <w:rsid w:val="00B417CF"/>
    <w:rsid w:val="00B418BC"/>
    <w:rsid w:val="00B41BC1"/>
    <w:rsid w:val="00B41CB1"/>
    <w:rsid w:val="00B42330"/>
    <w:rsid w:val="00B42765"/>
    <w:rsid w:val="00B43EEF"/>
    <w:rsid w:val="00B43FDE"/>
    <w:rsid w:val="00B44CC1"/>
    <w:rsid w:val="00B45060"/>
    <w:rsid w:val="00B452F5"/>
    <w:rsid w:val="00B453D8"/>
    <w:rsid w:val="00B4619D"/>
    <w:rsid w:val="00B472C3"/>
    <w:rsid w:val="00B52A76"/>
    <w:rsid w:val="00B52CA3"/>
    <w:rsid w:val="00B533B2"/>
    <w:rsid w:val="00B540FB"/>
    <w:rsid w:val="00B5464F"/>
    <w:rsid w:val="00B5508D"/>
    <w:rsid w:val="00B55A98"/>
    <w:rsid w:val="00B56B53"/>
    <w:rsid w:val="00B56EED"/>
    <w:rsid w:val="00B5713B"/>
    <w:rsid w:val="00B571AA"/>
    <w:rsid w:val="00B57EA4"/>
    <w:rsid w:val="00B600CC"/>
    <w:rsid w:val="00B61169"/>
    <w:rsid w:val="00B61233"/>
    <w:rsid w:val="00B6149A"/>
    <w:rsid w:val="00B6284E"/>
    <w:rsid w:val="00B64A9B"/>
    <w:rsid w:val="00B65736"/>
    <w:rsid w:val="00B66B0E"/>
    <w:rsid w:val="00B67F40"/>
    <w:rsid w:val="00B67F64"/>
    <w:rsid w:val="00B700E5"/>
    <w:rsid w:val="00B716AF"/>
    <w:rsid w:val="00B72201"/>
    <w:rsid w:val="00B726D2"/>
    <w:rsid w:val="00B72F88"/>
    <w:rsid w:val="00B72FBB"/>
    <w:rsid w:val="00B7327A"/>
    <w:rsid w:val="00B73810"/>
    <w:rsid w:val="00B7395D"/>
    <w:rsid w:val="00B74270"/>
    <w:rsid w:val="00B74522"/>
    <w:rsid w:val="00B74A69"/>
    <w:rsid w:val="00B74B85"/>
    <w:rsid w:val="00B755F1"/>
    <w:rsid w:val="00B75735"/>
    <w:rsid w:val="00B7777B"/>
    <w:rsid w:val="00B800CE"/>
    <w:rsid w:val="00B80F3B"/>
    <w:rsid w:val="00B812FB"/>
    <w:rsid w:val="00B8211C"/>
    <w:rsid w:val="00B825DD"/>
    <w:rsid w:val="00B83C2B"/>
    <w:rsid w:val="00B83C57"/>
    <w:rsid w:val="00B8496F"/>
    <w:rsid w:val="00B85FDC"/>
    <w:rsid w:val="00B86A7D"/>
    <w:rsid w:val="00B86E68"/>
    <w:rsid w:val="00B87334"/>
    <w:rsid w:val="00B874F5"/>
    <w:rsid w:val="00B875D0"/>
    <w:rsid w:val="00B90473"/>
    <w:rsid w:val="00B91172"/>
    <w:rsid w:val="00B91D53"/>
    <w:rsid w:val="00B929D6"/>
    <w:rsid w:val="00B93579"/>
    <w:rsid w:val="00B93B20"/>
    <w:rsid w:val="00B93DB7"/>
    <w:rsid w:val="00B9709A"/>
    <w:rsid w:val="00BA1EC6"/>
    <w:rsid w:val="00BA2573"/>
    <w:rsid w:val="00BA4F97"/>
    <w:rsid w:val="00BA55ED"/>
    <w:rsid w:val="00BA5E16"/>
    <w:rsid w:val="00BA5EC4"/>
    <w:rsid w:val="00BA7590"/>
    <w:rsid w:val="00BB13BA"/>
    <w:rsid w:val="00BB262F"/>
    <w:rsid w:val="00BB27C1"/>
    <w:rsid w:val="00BB3855"/>
    <w:rsid w:val="00BB3926"/>
    <w:rsid w:val="00BB4102"/>
    <w:rsid w:val="00BB47D4"/>
    <w:rsid w:val="00BB5BF1"/>
    <w:rsid w:val="00BB5C81"/>
    <w:rsid w:val="00BB618D"/>
    <w:rsid w:val="00BB630C"/>
    <w:rsid w:val="00BB6AEC"/>
    <w:rsid w:val="00BB702C"/>
    <w:rsid w:val="00BB7DE5"/>
    <w:rsid w:val="00BB7F64"/>
    <w:rsid w:val="00BC0460"/>
    <w:rsid w:val="00BC0B5F"/>
    <w:rsid w:val="00BC0F90"/>
    <w:rsid w:val="00BC16DB"/>
    <w:rsid w:val="00BC182F"/>
    <w:rsid w:val="00BC1B86"/>
    <w:rsid w:val="00BC3133"/>
    <w:rsid w:val="00BC340C"/>
    <w:rsid w:val="00BC363B"/>
    <w:rsid w:val="00BC3DBC"/>
    <w:rsid w:val="00BC4334"/>
    <w:rsid w:val="00BC63C1"/>
    <w:rsid w:val="00BC6FDD"/>
    <w:rsid w:val="00BC7B74"/>
    <w:rsid w:val="00BD1526"/>
    <w:rsid w:val="00BD20CE"/>
    <w:rsid w:val="00BD3E53"/>
    <w:rsid w:val="00BD7466"/>
    <w:rsid w:val="00BD7669"/>
    <w:rsid w:val="00BE2F89"/>
    <w:rsid w:val="00BE307B"/>
    <w:rsid w:val="00BE4359"/>
    <w:rsid w:val="00BE68F9"/>
    <w:rsid w:val="00BE6992"/>
    <w:rsid w:val="00BE6F06"/>
    <w:rsid w:val="00BE78C9"/>
    <w:rsid w:val="00BF02AE"/>
    <w:rsid w:val="00BF14C7"/>
    <w:rsid w:val="00BF224C"/>
    <w:rsid w:val="00BF231F"/>
    <w:rsid w:val="00BF3008"/>
    <w:rsid w:val="00BF4129"/>
    <w:rsid w:val="00BF4CE9"/>
    <w:rsid w:val="00BF6680"/>
    <w:rsid w:val="00BF73B1"/>
    <w:rsid w:val="00BF7AAD"/>
    <w:rsid w:val="00C00036"/>
    <w:rsid w:val="00C01166"/>
    <w:rsid w:val="00C0124D"/>
    <w:rsid w:val="00C0265E"/>
    <w:rsid w:val="00C03020"/>
    <w:rsid w:val="00C04C76"/>
    <w:rsid w:val="00C07BBE"/>
    <w:rsid w:val="00C11348"/>
    <w:rsid w:val="00C113A1"/>
    <w:rsid w:val="00C12479"/>
    <w:rsid w:val="00C12683"/>
    <w:rsid w:val="00C12C22"/>
    <w:rsid w:val="00C1388D"/>
    <w:rsid w:val="00C139F7"/>
    <w:rsid w:val="00C14137"/>
    <w:rsid w:val="00C1633B"/>
    <w:rsid w:val="00C16FB2"/>
    <w:rsid w:val="00C17930"/>
    <w:rsid w:val="00C202DE"/>
    <w:rsid w:val="00C219AC"/>
    <w:rsid w:val="00C232C7"/>
    <w:rsid w:val="00C23F53"/>
    <w:rsid w:val="00C2587B"/>
    <w:rsid w:val="00C259A9"/>
    <w:rsid w:val="00C25D50"/>
    <w:rsid w:val="00C26302"/>
    <w:rsid w:val="00C26345"/>
    <w:rsid w:val="00C263F0"/>
    <w:rsid w:val="00C30AF7"/>
    <w:rsid w:val="00C31B3C"/>
    <w:rsid w:val="00C3250D"/>
    <w:rsid w:val="00C329CE"/>
    <w:rsid w:val="00C32C11"/>
    <w:rsid w:val="00C32E72"/>
    <w:rsid w:val="00C3300E"/>
    <w:rsid w:val="00C33DC7"/>
    <w:rsid w:val="00C3561F"/>
    <w:rsid w:val="00C35EB4"/>
    <w:rsid w:val="00C368CC"/>
    <w:rsid w:val="00C36AD5"/>
    <w:rsid w:val="00C37765"/>
    <w:rsid w:val="00C42088"/>
    <w:rsid w:val="00C421BD"/>
    <w:rsid w:val="00C423AB"/>
    <w:rsid w:val="00C457EF"/>
    <w:rsid w:val="00C4727F"/>
    <w:rsid w:val="00C4774A"/>
    <w:rsid w:val="00C47EC9"/>
    <w:rsid w:val="00C53A78"/>
    <w:rsid w:val="00C54677"/>
    <w:rsid w:val="00C55216"/>
    <w:rsid w:val="00C570C6"/>
    <w:rsid w:val="00C60444"/>
    <w:rsid w:val="00C609AB"/>
    <w:rsid w:val="00C60BFD"/>
    <w:rsid w:val="00C613A8"/>
    <w:rsid w:val="00C61661"/>
    <w:rsid w:val="00C62170"/>
    <w:rsid w:val="00C62190"/>
    <w:rsid w:val="00C62285"/>
    <w:rsid w:val="00C626C9"/>
    <w:rsid w:val="00C63617"/>
    <w:rsid w:val="00C70165"/>
    <w:rsid w:val="00C7184D"/>
    <w:rsid w:val="00C71986"/>
    <w:rsid w:val="00C72186"/>
    <w:rsid w:val="00C72FDB"/>
    <w:rsid w:val="00C74F38"/>
    <w:rsid w:val="00C752F9"/>
    <w:rsid w:val="00C76025"/>
    <w:rsid w:val="00C76139"/>
    <w:rsid w:val="00C77405"/>
    <w:rsid w:val="00C80296"/>
    <w:rsid w:val="00C82E1A"/>
    <w:rsid w:val="00C835BD"/>
    <w:rsid w:val="00C83C25"/>
    <w:rsid w:val="00C8416F"/>
    <w:rsid w:val="00C84604"/>
    <w:rsid w:val="00C84C3A"/>
    <w:rsid w:val="00C85712"/>
    <w:rsid w:val="00C86744"/>
    <w:rsid w:val="00C90556"/>
    <w:rsid w:val="00C92066"/>
    <w:rsid w:val="00C923E8"/>
    <w:rsid w:val="00C93F8C"/>
    <w:rsid w:val="00C94314"/>
    <w:rsid w:val="00C946C8"/>
    <w:rsid w:val="00C950B1"/>
    <w:rsid w:val="00C951E8"/>
    <w:rsid w:val="00C95A5F"/>
    <w:rsid w:val="00C97DAD"/>
    <w:rsid w:val="00CA008F"/>
    <w:rsid w:val="00CA140B"/>
    <w:rsid w:val="00CA21A0"/>
    <w:rsid w:val="00CA2A31"/>
    <w:rsid w:val="00CA349B"/>
    <w:rsid w:val="00CA3C96"/>
    <w:rsid w:val="00CA3D37"/>
    <w:rsid w:val="00CA487A"/>
    <w:rsid w:val="00CA546E"/>
    <w:rsid w:val="00CA57D2"/>
    <w:rsid w:val="00CA6326"/>
    <w:rsid w:val="00CA6F0A"/>
    <w:rsid w:val="00CA7FF9"/>
    <w:rsid w:val="00CB3749"/>
    <w:rsid w:val="00CB46C1"/>
    <w:rsid w:val="00CB4B14"/>
    <w:rsid w:val="00CB502D"/>
    <w:rsid w:val="00CB50A9"/>
    <w:rsid w:val="00CB637E"/>
    <w:rsid w:val="00CB7C1A"/>
    <w:rsid w:val="00CB7C58"/>
    <w:rsid w:val="00CC06C4"/>
    <w:rsid w:val="00CC0A1D"/>
    <w:rsid w:val="00CC147B"/>
    <w:rsid w:val="00CC1904"/>
    <w:rsid w:val="00CC249A"/>
    <w:rsid w:val="00CC25FD"/>
    <w:rsid w:val="00CC3194"/>
    <w:rsid w:val="00CC3F4D"/>
    <w:rsid w:val="00CC6093"/>
    <w:rsid w:val="00CC6D31"/>
    <w:rsid w:val="00CC7811"/>
    <w:rsid w:val="00CD0EE9"/>
    <w:rsid w:val="00CD1ED2"/>
    <w:rsid w:val="00CD3871"/>
    <w:rsid w:val="00CD3B0E"/>
    <w:rsid w:val="00CD5674"/>
    <w:rsid w:val="00CD5918"/>
    <w:rsid w:val="00CD7FB9"/>
    <w:rsid w:val="00CE02AB"/>
    <w:rsid w:val="00CE0CFB"/>
    <w:rsid w:val="00CE0D29"/>
    <w:rsid w:val="00CE10EC"/>
    <w:rsid w:val="00CE21CB"/>
    <w:rsid w:val="00CE25BF"/>
    <w:rsid w:val="00CE28B0"/>
    <w:rsid w:val="00CE2CE9"/>
    <w:rsid w:val="00CE553D"/>
    <w:rsid w:val="00CE5AAB"/>
    <w:rsid w:val="00CE6C27"/>
    <w:rsid w:val="00CE743B"/>
    <w:rsid w:val="00CF04AF"/>
    <w:rsid w:val="00CF09A1"/>
    <w:rsid w:val="00CF0B6B"/>
    <w:rsid w:val="00CF1707"/>
    <w:rsid w:val="00CF3BF7"/>
    <w:rsid w:val="00CF3C36"/>
    <w:rsid w:val="00CF4896"/>
    <w:rsid w:val="00CF534D"/>
    <w:rsid w:val="00CF56A2"/>
    <w:rsid w:val="00CF578E"/>
    <w:rsid w:val="00CF691B"/>
    <w:rsid w:val="00CF71F7"/>
    <w:rsid w:val="00CF7DA7"/>
    <w:rsid w:val="00D015D3"/>
    <w:rsid w:val="00D01FDB"/>
    <w:rsid w:val="00D03824"/>
    <w:rsid w:val="00D042CB"/>
    <w:rsid w:val="00D04E5B"/>
    <w:rsid w:val="00D06DF0"/>
    <w:rsid w:val="00D1235E"/>
    <w:rsid w:val="00D1370C"/>
    <w:rsid w:val="00D13CF8"/>
    <w:rsid w:val="00D144F6"/>
    <w:rsid w:val="00D14AF6"/>
    <w:rsid w:val="00D1675D"/>
    <w:rsid w:val="00D16D5D"/>
    <w:rsid w:val="00D17030"/>
    <w:rsid w:val="00D17779"/>
    <w:rsid w:val="00D211C4"/>
    <w:rsid w:val="00D21392"/>
    <w:rsid w:val="00D22CFE"/>
    <w:rsid w:val="00D22DC7"/>
    <w:rsid w:val="00D23E54"/>
    <w:rsid w:val="00D23F8E"/>
    <w:rsid w:val="00D24DA8"/>
    <w:rsid w:val="00D25075"/>
    <w:rsid w:val="00D2560F"/>
    <w:rsid w:val="00D256D4"/>
    <w:rsid w:val="00D25ACF"/>
    <w:rsid w:val="00D25B94"/>
    <w:rsid w:val="00D26369"/>
    <w:rsid w:val="00D2702A"/>
    <w:rsid w:val="00D27484"/>
    <w:rsid w:val="00D30023"/>
    <w:rsid w:val="00D3022B"/>
    <w:rsid w:val="00D309EC"/>
    <w:rsid w:val="00D316E0"/>
    <w:rsid w:val="00D31F11"/>
    <w:rsid w:val="00D331F2"/>
    <w:rsid w:val="00D33238"/>
    <w:rsid w:val="00D33586"/>
    <w:rsid w:val="00D33772"/>
    <w:rsid w:val="00D34166"/>
    <w:rsid w:val="00D34606"/>
    <w:rsid w:val="00D35AE1"/>
    <w:rsid w:val="00D35E36"/>
    <w:rsid w:val="00D36168"/>
    <w:rsid w:val="00D402D7"/>
    <w:rsid w:val="00D40B0F"/>
    <w:rsid w:val="00D41F9F"/>
    <w:rsid w:val="00D425E3"/>
    <w:rsid w:val="00D4293E"/>
    <w:rsid w:val="00D431DA"/>
    <w:rsid w:val="00D440AC"/>
    <w:rsid w:val="00D4446C"/>
    <w:rsid w:val="00D46122"/>
    <w:rsid w:val="00D47D7F"/>
    <w:rsid w:val="00D5037C"/>
    <w:rsid w:val="00D504AC"/>
    <w:rsid w:val="00D504B3"/>
    <w:rsid w:val="00D50602"/>
    <w:rsid w:val="00D51575"/>
    <w:rsid w:val="00D5475C"/>
    <w:rsid w:val="00D56ADC"/>
    <w:rsid w:val="00D56B0D"/>
    <w:rsid w:val="00D579C6"/>
    <w:rsid w:val="00D57E2F"/>
    <w:rsid w:val="00D60198"/>
    <w:rsid w:val="00D6189F"/>
    <w:rsid w:val="00D618C3"/>
    <w:rsid w:val="00D63704"/>
    <w:rsid w:val="00D6418E"/>
    <w:rsid w:val="00D64222"/>
    <w:rsid w:val="00D67E6C"/>
    <w:rsid w:val="00D71151"/>
    <w:rsid w:val="00D71A61"/>
    <w:rsid w:val="00D73C1F"/>
    <w:rsid w:val="00D74A9A"/>
    <w:rsid w:val="00D75168"/>
    <w:rsid w:val="00D771FB"/>
    <w:rsid w:val="00D77EC5"/>
    <w:rsid w:val="00D808FC"/>
    <w:rsid w:val="00D80EB2"/>
    <w:rsid w:val="00D810C9"/>
    <w:rsid w:val="00D812D6"/>
    <w:rsid w:val="00D81A9B"/>
    <w:rsid w:val="00D81ACC"/>
    <w:rsid w:val="00D81FAE"/>
    <w:rsid w:val="00D82332"/>
    <w:rsid w:val="00D843C0"/>
    <w:rsid w:val="00D84A28"/>
    <w:rsid w:val="00D85D34"/>
    <w:rsid w:val="00D85E45"/>
    <w:rsid w:val="00D87888"/>
    <w:rsid w:val="00D9013A"/>
    <w:rsid w:val="00D90392"/>
    <w:rsid w:val="00D9143D"/>
    <w:rsid w:val="00D91C9B"/>
    <w:rsid w:val="00D92030"/>
    <w:rsid w:val="00D92894"/>
    <w:rsid w:val="00D932CA"/>
    <w:rsid w:val="00D93339"/>
    <w:rsid w:val="00D937D9"/>
    <w:rsid w:val="00D95DE1"/>
    <w:rsid w:val="00D97783"/>
    <w:rsid w:val="00DA1948"/>
    <w:rsid w:val="00DA28E7"/>
    <w:rsid w:val="00DA2D96"/>
    <w:rsid w:val="00DA2EBF"/>
    <w:rsid w:val="00DA3235"/>
    <w:rsid w:val="00DA3E29"/>
    <w:rsid w:val="00DA49CF"/>
    <w:rsid w:val="00DA62E0"/>
    <w:rsid w:val="00DA7615"/>
    <w:rsid w:val="00DA79E9"/>
    <w:rsid w:val="00DA7B65"/>
    <w:rsid w:val="00DB1768"/>
    <w:rsid w:val="00DB18DD"/>
    <w:rsid w:val="00DB343C"/>
    <w:rsid w:val="00DB39D4"/>
    <w:rsid w:val="00DB3CEA"/>
    <w:rsid w:val="00DB4A85"/>
    <w:rsid w:val="00DB5258"/>
    <w:rsid w:val="00DB52BA"/>
    <w:rsid w:val="00DB5A5D"/>
    <w:rsid w:val="00DB5EA9"/>
    <w:rsid w:val="00DB615F"/>
    <w:rsid w:val="00DB6D8E"/>
    <w:rsid w:val="00DB71D2"/>
    <w:rsid w:val="00DB7339"/>
    <w:rsid w:val="00DB7F32"/>
    <w:rsid w:val="00DC0700"/>
    <w:rsid w:val="00DC0D88"/>
    <w:rsid w:val="00DC0FD0"/>
    <w:rsid w:val="00DC27E1"/>
    <w:rsid w:val="00DC2CE6"/>
    <w:rsid w:val="00DC2D64"/>
    <w:rsid w:val="00DC2FD2"/>
    <w:rsid w:val="00DC3C4C"/>
    <w:rsid w:val="00DC4500"/>
    <w:rsid w:val="00DC4BCE"/>
    <w:rsid w:val="00DC4CA3"/>
    <w:rsid w:val="00DC55ED"/>
    <w:rsid w:val="00DC6069"/>
    <w:rsid w:val="00DC648E"/>
    <w:rsid w:val="00DC7961"/>
    <w:rsid w:val="00DD028D"/>
    <w:rsid w:val="00DD0BEC"/>
    <w:rsid w:val="00DD100C"/>
    <w:rsid w:val="00DD1948"/>
    <w:rsid w:val="00DD6817"/>
    <w:rsid w:val="00DD6EA5"/>
    <w:rsid w:val="00DD736C"/>
    <w:rsid w:val="00DE00CC"/>
    <w:rsid w:val="00DE0DA7"/>
    <w:rsid w:val="00DE19CA"/>
    <w:rsid w:val="00DE2D7E"/>
    <w:rsid w:val="00DE2DA3"/>
    <w:rsid w:val="00DE4B59"/>
    <w:rsid w:val="00DE5817"/>
    <w:rsid w:val="00DE5CB7"/>
    <w:rsid w:val="00DE6825"/>
    <w:rsid w:val="00DE6F08"/>
    <w:rsid w:val="00DE7C51"/>
    <w:rsid w:val="00DF1668"/>
    <w:rsid w:val="00DF1DC7"/>
    <w:rsid w:val="00DF28F7"/>
    <w:rsid w:val="00DF4B7C"/>
    <w:rsid w:val="00DF57FD"/>
    <w:rsid w:val="00DF673F"/>
    <w:rsid w:val="00DF6B12"/>
    <w:rsid w:val="00E00EE5"/>
    <w:rsid w:val="00E012F2"/>
    <w:rsid w:val="00E0233A"/>
    <w:rsid w:val="00E023DA"/>
    <w:rsid w:val="00E02877"/>
    <w:rsid w:val="00E04CE9"/>
    <w:rsid w:val="00E05214"/>
    <w:rsid w:val="00E0649C"/>
    <w:rsid w:val="00E07AA3"/>
    <w:rsid w:val="00E10BBC"/>
    <w:rsid w:val="00E11BA0"/>
    <w:rsid w:val="00E12955"/>
    <w:rsid w:val="00E132C2"/>
    <w:rsid w:val="00E13D75"/>
    <w:rsid w:val="00E142F3"/>
    <w:rsid w:val="00E152DD"/>
    <w:rsid w:val="00E15E33"/>
    <w:rsid w:val="00E16A85"/>
    <w:rsid w:val="00E16C17"/>
    <w:rsid w:val="00E16CB6"/>
    <w:rsid w:val="00E17882"/>
    <w:rsid w:val="00E20194"/>
    <w:rsid w:val="00E208C7"/>
    <w:rsid w:val="00E21FDA"/>
    <w:rsid w:val="00E22E6F"/>
    <w:rsid w:val="00E22EDD"/>
    <w:rsid w:val="00E237FF"/>
    <w:rsid w:val="00E23859"/>
    <w:rsid w:val="00E23C0C"/>
    <w:rsid w:val="00E24C72"/>
    <w:rsid w:val="00E25446"/>
    <w:rsid w:val="00E26CA4"/>
    <w:rsid w:val="00E27B8F"/>
    <w:rsid w:val="00E30B01"/>
    <w:rsid w:val="00E30B4B"/>
    <w:rsid w:val="00E30BB9"/>
    <w:rsid w:val="00E32AA6"/>
    <w:rsid w:val="00E33BDA"/>
    <w:rsid w:val="00E35B1F"/>
    <w:rsid w:val="00E37FE4"/>
    <w:rsid w:val="00E40941"/>
    <w:rsid w:val="00E42871"/>
    <w:rsid w:val="00E4462C"/>
    <w:rsid w:val="00E45E69"/>
    <w:rsid w:val="00E46769"/>
    <w:rsid w:val="00E50B4C"/>
    <w:rsid w:val="00E51014"/>
    <w:rsid w:val="00E541FD"/>
    <w:rsid w:val="00E54A3D"/>
    <w:rsid w:val="00E5518A"/>
    <w:rsid w:val="00E56609"/>
    <w:rsid w:val="00E5754A"/>
    <w:rsid w:val="00E601C3"/>
    <w:rsid w:val="00E60D41"/>
    <w:rsid w:val="00E61BA2"/>
    <w:rsid w:val="00E663AB"/>
    <w:rsid w:val="00E66FC1"/>
    <w:rsid w:val="00E6791F"/>
    <w:rsid w:val="00E67A9D"/>
    <w:rsid w:val="00E67F36"/>
    <w:rsid w:val="00E70A8B"/>
    <w:rsid w:val="00E72641"/>
    <w:rsid w:val="00E72CF2"/>
    <w:rsid w:val="00E73017"/>
    <w:rsid w:val="00E73C77"/>
    <w:rsid w:val="00E746DE"/>
    <w:rsid w:val="00E7472B"/>
    <w:rsid w:val="00E754B1"/>
    <w:rsid w:val="00E77084"/>
    <w:rsid w:val="00E77996"/>
    <w:rsid w:val="00E779B2"/>
    <w:rsid w:val="00E77DA7"/>
    <w:rsid w:val="00E809E8"/>
    <w:rsid w:val="00E8116B"/>
    <w:rsid w:val="00E829D8"/>
    <w:rsid w:val="00E82B73"/>
    <w:rsid w:val="00E838C9"/>
    <w:rsid w:val="00E84DC0"/>
    <w:rsid w:val="00E84F42"/>
    <w:rsid w:val="00E85354"/>
    <w:rsid w:val="00E85AD8"/>
    <w:rsid w:val="00E86BE5"/>
    <w:rsid w:val="00E86D07"/>
    <w:rsid w:val="00E878C0"/>
    <w:rsid w:val="00E9083D"/>
    <w:rsid w:val="00E91D8E"/>
    <w:rsid w:val="00E92031"/>
    <w:rsid w:val="00E92BEF"/>
    <w:rsid w:val="00E94772"/>
    <w:rsid w:val="00E94D26"/>
    <w:rsid w:val="00E95EFC"/>
    <w:rsid w:val="00E96A61"/>
    <w:rsid w:val="00EA0513"/>
    <w:rsid w:val="00EA14BB"/>
    <w:rsid w:val="00EA1AF3"/>
    <w:rsid w:val="00EA4309"/>
    <w:rsid w:val="00EA4BB8"/>
    <w:rsid w:val="00EA6666"/>
    <w:rsid w:val="00EB24D5"/>
    <w:rsid w:val="00EB29FD"/>
    <w:rsid w:val="00EB2E78"/>
    <w:rsid w:val="00EB6939"/>
    <w:rsid w:val="00EB7DC3"/>
    <w:rsid w:val="00EC0104"/>
    <w:rsid w:val="00EC08BF"/>
    <w:rsid w:val="00EC1CA2"/>
    <w:rsid w:val="00EC29B8"/>
    <w:rsid w:val="00EC384F"/>
    <w:rsid w:val="00EC55C3"/>
    <w:rsid w:val="00EC5CC5"/>
    <w:rsid w:val="00EC5FB6"/>
    <w:rsid w:val="00ED0A1B"/>
    <w:rsid w:val="00ED287B"/>
    <w:rsid w:val="00ED37E6"/>
    <w:rsid w:val="00ED4468"/>
    <w:rsid w:val="00ED4A5E"/>
    <w:rsid w:val="00ED4D56"/>
    <w:rsid w:val="00ED5190"/>
    <w:rsid w:val="00ED5DF5"/>
    <w:rsid w:val="00ED6EEB"/>
    <w:rsid w:val="00ED7846"/>
    <w:rsid w:val="00EE1411"/>
    <w:rsid w:val="00EE19C2"/>
    <w:rsid w:val="00EE24E5"/>
    <w:rsid w:val="00EE3602"/>
    <w:rsid w:val="00EE4506"/>
    <w:rsid w:val="00EE5190"/>
    <w:rsid w:val="00EE5373"/>
    <w:rsid w:val="00EE592D"/>
    <w:rsid w:val="00EE65E5"/>
    <w:rsid w:val="00EE6B00"/>
    <w:rsid w:val="00EE7145"/>
    <w:rsid w:val="00EE729C"/>
    <w:rsid w:val="00EF1EAE"/>
    <w:rsid w:val="00EF265F"/>
    <w:rsid w:val="00EF2CDB"/>
    <w:rsid w:val="00EF3833"/>
    <w:rsid w:val="00EF38A7"/>
    <w:rsid w:val="00EF3EFE"/>
    <w:rsid w:val="00EF4224"/>
    <w:rsid w:val="00EF5063"/>
    <w:rsid w:val="00EF506B"/>
    <w:rsid w:val="00EF51BF"/>
    <w:rsid w:val="00EF53A4"/>
    <w:rsid w:val="00EF54D7"/>
    <w:rsid w:val="00EF60AC"/>
    <w:rsid w:val="00EF6186"/>
    <w:rsid w:val="00EF749E"/>
    <w:rsid w:val="00EF7B04"/>
    <w:rsid w:val="00F00516"/>
    <w:rsid w:val="00F011B9"/>
    <w:rsid w:val="00F02ADE"/>
    <w:rsid w:val="00F03467"/>
    <w:rsid w:val="00F050E2"/>
    <w:rsid w:val="00F068D8"/>
    <w:rsid w:val="00F06CA6"/>
    <w:rsid w:val="00F07A86"/>
    <w:rsid w:val="00F1006E"/>
    <w:rsid w:val="00F11877"/>
    <w:rsid w:val="00F11946"/>
    <w:rsid w:val="00F11A08"/>
    <w:rsid w:val="00F1272F"/>
    <w:rsid w:val="00F1334C"/>
    <w:rsid w:val="00F139FA"/>
    <w:rsid w:val="00F143BE"/>
    <w:rsid w:val="00F15329"/>
    <w:rsid w:val="00F1737F"/>
    <w:rsid w:val="00F21082"/>
    <w:rsid w:val="00F2116A"/>
    <w:rsid w:val="00F22098"/>
    <w:rsid w:val="00F227C2"/>
    <w:rsid w:val="00F22D8F"/>
    <w:rsid w:val="00F23188"/>
    <w:rsid w:val="00F24016"/>
    <w:rsid w:val="00F268FD"/>
    <w:rsid w:val="00F27D00"/>
    <w:rsid w:val="00F3091F"/>
    <w:rsid w:val="00F30AA0"/>
    <w:rsid w:val="00F3211A"/>
    <w:rsid w:val="00F32E9A"/>
    <w:rsid w:val="00F33096"/>
    <w:rsid w:val="00F334AC"/>
    <w:rsid w:val="00F337FC"/>
    <w:rsid w:val="00F33D12"/>
    <w:rsid w:val="00F33DEB"/>
    <w:rsid w:val="00F33F34"/>
    <w:rsid w:val="00F366DE"/>
    <w:rsid w:val="00F36903"/>
    <w:rsid w:val="00F3759B"/>
    <w:rsid w:val="00F40D01"/>
    <w:rsid w:val="00F40ED7"/>
    <w:rsid w:val="00F40F3E"/>
    <w:rsid w:val="00F41C84"/>
    <w:rsid w:val="00F42511"/>
    <w:rsid w:val="00F42E97"/>
    <w:rsid w:val="00F43F5F"/>
    <w:rsid w:val="00F44B73"/>
    <w:rsid w:val="00F45A6D"/>
    <w:rsid w:val="00F460BD"/>
    <w:rsid w:val="00F46D06"/>
    <w:rsid w:val="00F51663"/>
    <w:rsid w:val="00F5248F"/>
    <w:rsid w:val="00F528CD"/>
    <w:rsid w:val="00F529CA"/>
    <w:rsid w:val="00F52E77"/>
    <w:rsid w:val="00F54734"/>
    <w:rsid w:val="00F56DBB"/>
    <w:rsid w:val="00F57C32"/>
    <w:rsid w:val="00F60508"/>
    <w:rsid w:val="00F6110E"/>
    <w:rsid w:val="00F61BD6"/>
    <w:rsid w:val="00F62C85"/>
    <w:rsid w:val="00F63A26"/>
    <w:rsid w:val="00F65DBB"/>
    <w:rsid w:val="00F66496"/>
    <w:rsid w:val="00F6679E"/>
    <w:rsid w:val="00F67176"/>
    <w:rsid w:val="00F675E6"/>
    <w:rsid w:val="00F67EDE"/>
    <w:rsid w:val="00F70121"/>
    <w:rsid w:val="00F71537"/>
    <w:rsid w:val="00F7161A"/>
    <w:rsid w:val="00F71D76"/>
    <w:rsid w:val="00F7231C"/>
    <w:rsid w:val="00F73B3F"/>
    <w:rsid w:val="00F73FA8"/>
    <w:rsid w:val="00F740A3"/>
    <w:rsid w:val="00F74112"/>
    <w:rsid w:val="00F758D3"/>
    <w:rsid w:val="00F76F44"/>
    <w:rsid w:val="00F7757F"/>
    <w:rsid w:val="00F81485"/>
    <w:rsid w:val="00F818E7"/>
    <w:rsid w:val="00F81A9E"/>
    <w:rsid w:val="00F825C3"/>
    <w:rsid w:val="00F82633"/>
    <w:rsid w:val="00F838C1"/>
    <w:rsid w:val="00F84361"/>
    <w:rsid w:val="00F84582"/>
    <w:rsid w:val="00F8689C"/>
    <w:rsid w:val="00F869FD"/>
    <w:rsid w:val="00F87585"/>
    <w:rsid w:val="00F901F8"/>
    <w:rsid w:val="00F904F0"/>
    <w:rsid w:val="00F90581"/>
    <w:rsid w:val="00F912CE"/>
    <w:rsid w:val="00F91BF2"/>
    <w:rsid w:val="00F926F1"/>
    <w:rsid w:val="00F93349"/>
    <w:rsid w:val="00F93FB9"/>
    <w:rsid w:val="00F9436F"/>
    <w:rsid w:val="00F96CC9"/>
    <w:rsid w:val="00F96E00"/>
    <w:rsid w:val="00F96EFC"/>
    <w:rsid w:val="00FA0C59"/>
    <w:rsid w:val="00FA0F94"/>
    <w:rsid w:val="00FA13F5"/>
    <w:rsid w:val="00FA22BD"/>
    <w:rsid w:val="00FA2310"/>
    <w:rsid w:val="00FA3239"/>
    <w:rsid w:val="00FA32EC"/>
    <w:rsid w:val="00FA5BD2"/>
    <w:rsid w:val="00FA5F51"/>
    <w:rsid w:val="00FA6FAB"/>
    <w:rsid w:val="00FA7FAF"/>
    <w:rsid w:val="00FA7FC7"/>
    <w:rsid w:val="00FB01F4"/>
    <w:rsid w:val="00FB0D7F"/>
    <w:rsid w:val="00FB1B46"/>
    <w:rsid w:val="00FB25B5"/>
    <w:rsid w:val="00FB2B48"/>
    <w:rsid w:val="00FB4245"/>
    <w:rsid w:val="00FB4B00"/>
    <w:rsid w:val="00FB4E24"/>
    <w:rsid w:val="00FB5B4B"/>
    <w:rsid w:val="00FB7654"/>
    <w:rsid w:val="00FB7CC6"/>
    <w:rsid w:val="00FC01B7"/>
    <w:rsid w:val="00FC0BD5"/>
    <w:rsid w:val="00FC103C"/>
    <w:rsid w:val="00FC2066"/>
    <w:rsid w:val="00FC261A"/>
    <w:rsid w:val="00FC2DC4"/>
    <w:rsid w:val="00FC3479"/>
    <w:rsid w:val="00FC3CC4"/>
    <w:rsid w:val="00FC5A8D"/>
    <w:rsid w:val="00FC71C7"/>
    <w:rsid w:val="00FC7884"/>
    <w:rsid w:val="00FC7F5A"/>
    <w:rsid w:val="00FD1E90"/>
    <w:rsid w:val="00FD23AA"/>
    <w:rsid w:val="00FD3D59"/>
    <w:rsid w:val="00FD53EF"/>
    <w:rsid w:val="00FD723E"/>
    <w:rsid w:val="00FD7881"/>
    <w:rsid w:val="00FE103D"/>
    <w:rsid w:val="00FE13C0"/>
    <w:rsid w:val="00FE22E8"/>
    <w:rsid w:val="00FE2D06"/>
    <w:rsid w:val="00FE5C19"/>
    <w:rsid w:val="00FE69EA"/>
    <w:rsid w:val="00FE6DBC"/>
    <w:rsid w:val="00FE723F"/>
    <w:rsid w:val="00FE7CA2"/>
    <w:rsid w:val="00FF23B5"/>
    <w:rsid w:val="00FF2ACC"/>
    <w:rsid w:val="00FF2EE9"/>
    <w:rsid w:val="00FF38D3"/>
    <w:rsid w:val="00FF3DD9"/>
    <w:rsid w:val="00FF41ED"/>
    <w:rsid w:val="00FF5646"/>
    <w:rsid w:val="00FF58C8"/>
    <w:rsid w:val="00FF70E2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8A399-7AE8-4411-B38C-84C65B92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8DB"/>
    <w:pPr>
      <w:spacing w:line="276" w:lineRule="auto"/>
      <w:jc w:val="center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14647"/>
    <w:pPr>
      <w:keepNext/>
      <w:keepLines/>
      <w:numPr>
        <w:numId w:val="1"/>
      </w:numPr>
      <w:spacing w:before="240" w:after="120"/>
      <w:ind w:firstLine="482"/>
      <w:outlineLvl w:val="0"/>
    </w:pPr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414647"/>
    <w:pPr>
      <w:numPr>
        <w:ilvl w:val="1"/>
        <w:numId w:val="1"/>
      </w:numPr>
      <w:spacing w:before="120" w:after="120"/>
      <w:ind w:firstLine="482"/>
      <w:jc w:val="both"/>
      <w:outlineLvl w:val="1"/>
    </w:pPr>
    <w:rPr>
      <w:rFonts w:ascii="Times New Roman" w:eastAsia="Times New Roman" w:hAnsi="Times New Roman"/>
      <w:bCs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414647"/>
    <w:pPr>
      <w:numPr>
        <w:ilvl w:val="2"/>
        <w:numId w:val="1"/>
      </w:numPr>
      <w:spacing w:before="120" w:after="120"/>
      <w:ind w:firstLine="482"/>
      <w:jc w:val="both"/>
      <w:outlineLvl w:val="2"/>
    </w:pPr>
    <w:rPr>
      <w:rFonts w:ascii="Times New Roman" w:eastAsia="Times New Roman" w:hAnsi="Times New Roman"/>
      <w:bCs/>
      <w:lang w:eastAsia="ru-RU"/>
    </w:rPr>
  </w:style>
  <w:style w:type="paragraph" w:styleId="4">
    <w:name w:val="heading 4"/>
    <w:basedOn w:val="a"/>
    <w:next w:val="a"/>
    <w:link w:val="40"/>
    <w:qFormat/>
    <w:rsid w:val="00414647"/>
    <w:pPr>
      <w:numPr>
        <w:ilvl w:val="3"/>
        <w:numId w:val="1"/>
      </w:numPr>
      <w:spacing w:before="120" w:after="120"/>
      <w:ind w:firstLine="482"/>
      <w:jc w:val="both"/>
      <w:outlineLvl w:val="3"/>
    </w:pPr>
    <w:rPr>
      <w:rFonts w:ascii="Times New Roman" w:eastAsia="Times New Roman" w:hAnsi="Times New Roman"/>
      <w:bCs/>
      <w:iCs/>
      <w:lang w:eastAsia="ru-RU"/>
    </w:rPr>
  </w:style>
  <w:style w:type="paragraph" w:styleId="5">
    <w:name w:val="heading 5"/>
    <w:basedOn w:val="a"/>
    <w:next w:val="a"/>
    <w:link w:val="50"/>
    <w:qFormat/>
    <w:rsid w:val="00414647"/>
    <w:pPr>
      <w:keepNext/>
      <w:keepLines/>
      <w:numPr>
        <w:ilvl w:val="4"/>
        <w:numId w:val="1"/>
      </w:numPr>
      <w:spacing w:before="200"/>
      <w:ind w:firstLine="482"/>
      <w:jc w:val="both"/>
      <w:outlineLvl w:val="4"/>
    </w:pPr>
    <w:rPr>
      <w:rFonts w:ascii="Times New Roman" w:eastAsia="Times New Roman" w:hAnsi="Times New Roman"/>
      <w:lang w:eastAsia="ru-RU"/>
    </w:rPr>
  </w:style>
  <w:style w:type="paragraph" w:styleId="6">
    <w:name w:val="heading 6"/>
    <w:basedOn w:val="a"/>
    <w:next w:val="a"/>
    <w:link w:val="60"/>
    <w:qFormat/>
    <w:rsid w:val="00414647"/>
    <w:pPr>
      <w:keepNext/>
      <w:keepLines/>
      <w:numPr>
        <w:ilvl w:val="5"/>
        <w:numId w:val="1"/>
      </w:numPr>
      <w:spacing w:before="200"/>
      <w:ind w:firstLine="482"/>
      <w:jc w:val="both"/>
      <w:outlineLvl w:val="5"/>
    </w:pPr>
    <w:rPr>
      <w:rFonts w:ascii="Times New Roman" w:eastAsia="Times New Roman" w:hAnsi="Times New Roman"/>
      <w:i/>
      <w:iCs/>
      <w:color w:val="243F60"/>
      <w:lang w:eastAsia="ru-RU"/>
    </w:rPr>
  </w:style>
  <w:style w:type="paragraph" w:styleId="7">
    <w:name w:val="heading 7"/>
    <w:basedOn w:val="a"/>
    <w:next w:val="a"/>
    <w:link w:val="70"/>
    <w:qFormat/>
    <w:rsid w:val="00414647"/>
    <w:pPr>
      <w:keepNext/>
      <w:keepLines/>
      <w:numPr>
        <w:ilvl w:val="6"/>
        <w:numId w:val="1"/>
      </w:numPr>
      <w:spacing w:before="200"/>
      <w:ind w:firstLine="482"/>
      <w:jc w:val="both"/>
      <w:outlineLvl w:val="6"/>
    </w:pPr>
    <w:rPr>
      <w:rFonts w:ascii="Times New Roman" w:eastAsia="Times New Roman" w:hAnsi="Times New Roman"/>
      <w:i/>
      <w:iCs/>
      <w:color w:val="404040"/>
      <w:lang w:eastAsia="ru-RU"/>
    </w:rPr>
  </w:style>
  <w:style w:type="paragraph" w:styleId="8">
    <w:name w:val="heading 8"/>
    <w:basedOn w:val="a"/>
    <w:next w:val="a"/>
    <w:link w:val="80"/>
    <w:qFormat/>
    <w:rsid w:val="00414647"/>
    <w:pPr>
      <w:keepNext/>
      <w:keepLines/>
      <w:numPr>
        <w:ilvl w:val="7"/>
        <w:numId w:val="1"/>
      </w:numPr>
      <w:spacing w:before="200"/>
      <w:ind w:firstLine="482"/>
      <w:jc w:val="both"/>
      <w:outlineLvl w:val="7"/>
    </w:pPr>
    <w:rPr>
      <w:rFonts w:ascii="Times New Roman" w:eastAsia="Times New Roman" w:hAnsi="Times New Roman"/>
      <w:color w:val="4F81BD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414647"/>
    <w:pPr>
      <w:keepNext/>
      <w:keepLines/>
      <w:numPr>
        <w:ilvl w:val="8"/>
        <w:numId w:val="1"/>
      </w:numPr>
      <w:spacing w:before="200"/>
      <w:ind w:firstLine="482"/>
      <w:jc w:val="both"/>
      <w:outlineLvl w:val="8"/>
    </w:pPr>
    <w:rPr>
      <w:rFonts w:ascii="Times New Roman" w:eastAsia="Times New Roman" w:hAnsi="Times New Roman"/>
      <w:i/>
      <w:iCs/>
      <w:color w:val="40404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64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14647"/>
    <w:rPr>
      <w:rFonts w:ascii="Times New Roman" w:eastAsia="Times New Roman" w:hAnsi="Times New Roman" w:cs="Times New Roman"/>
      <w:bCs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414647"/>
    <w:rPr>
      <w:rFonts w:ascii="Times New Roman" w:eastAsia="Times New Roman" w:hAnsi="Times New Roman" w:cs="Times New Roman"/>
      <w:bCs/>
      <w:lang w:eastAsia="ru-RU"/>
    </w:rPr>
  </w:style>
  <w:style w:type="character" w:customStyle="1" w:styleId="40">
    <w:name w:val="Заголовок 4 Знак"/>
    <w:basedOn w:val="a0"/>
    <w:link w:val="4"/>
    <w:rsid w:val="00414647"/>
    <w:rPr>
      <w:rFonts w:ascii="Times New Roman" w:eastAsia="Times New Roman" w:hAnsi="Times New Roman" w:cs="Times New Roman"/>
      <w:bCs/>
      <w:iCs/>
      <w:lang w:eastAsia="ru-RU"/>
    </w:rPr>
  </w:style>
  <w:style w:type="character" w:customStyle="1" w:styleId="50">
    <w:name w:val="Заголовок 5 Знак"/>
    <w:basedOn w:val="a0"/>
    <w:link w:val="5"/>
    <w:rsid w:val="00414647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rsid w:val="00414647"/>
    <w:rPr>
      <w:rFonts w:ascii="Times New Roman" w:eastAsia="Times New Roman" w:hAnsi="Times New Roman" w:cs="Times New Roman"/>
      <w:i/>
      <w:iCs/>
      <w:color w:val="243F60"/>
      <w:lang w:eastAsia="ru-RU"/>
    </w:rPr>
  </w:style>
  <w:style w:type="character" w:customStyle="1" w:styleId="70">
    <w:name w:val="Заголовок 7 Знак"/>
    <w:basedOn w:val="a0"/>
    <w:link w:val="7"/>
    <w:rsid w:val="00414647"/>
    <w:rPr>
      <w:rFonts w:ascii="Times New Roman" w:eastAsia="Times New Roman" w:hAnsi="Times New Roman" w:cs="Times New Roman"/>
      <w:i/>
      <w:iCs/>
      <w:color w:val="404040"/>
      <w:lang w:eastAsia="ru-RU"/>
    </w:rPr>
  </w:style>
  <w:style w:type="character" w:customStyle="1" w:styleId="80">
    <w:name w:val="Заголовок 8 Знак"/>
    <w:basedOn w:val="a0"/>
    <w:link w:val="8"/>
    <w:rsid w:val="00414647"/>
    <w:rPr>
      <w:rFonts w:ascii="Times New Roman" w:eastAsia="Times New Roman" w:hAnsi="Times New Roman" w:cs="Times New Roman"/>
      <w:color w:val="4F81BD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14647"/>
    <w:rPr>
      <w:rFonts w:ascii="Times New Roman" w:eastAsia="Times New Roman" w:hAnsi="Times New Roman" w:cs="Times New Roman"/>
      <w:i/>
      <w:iCs/>
      <w:color w:val="404040"/>
      <w:szCs w:val="20"/>
      <w:lang w:eastAsia="ru-RU"/>
    </w:rPr>
  </w:style>
  <w:style w:type="table" w:styleId="a3">
    <w:name w:val="Table Grid"/>
    <w:basedOn w:val="a1"/>
    <w:uiPriority w:val="59"/>
    <w:rsid w:val="00BC4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ID09395L\&#1042;%20&#1076;&#1086;&#1087;&#1086;&#1083;&#1085;&#1077;&#1085;&#1080;&#1077;%20&#1082;%20&#1090;&#1080;&#1087;&#1086;&#1074;&#1099;&#1084;%20&#1076;&#1086;&#1075;&#1086;&#1074;&#1086;&#1088;&#1072;&#1084;%20&#1087;&#1086;%20&#1074;&#1086;&#1087;&#1088;&#1086;&#1089;&#1072;&#1084;%20&#1087;&#1088;&#1080;&#1084;&#1077;&#1085;&#1077;&#1085;&#1080;&#1103;%20%20&#1053;&#1044;&#105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В дополнение к типовым договорам по вопросам применения  НДС</Template>
  <TotalTime>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Грибкова Светлана</dc:creator>
  <cp:keywords/>
  <cp:lastModifiedBy>Грибкова Светлана</cp:lastModifiedBy>
  <cp:revision>2</cp:revision>
  <cp:lastPrinted>2016-09-22T11:38:00Z</cp:lastPrinted>
  <dcterms:created xsi:type="dcterms:W3CDTF">2016-09-22T15:16:00Z</dcterms:created>
  <dcterms:modified xsi:type="dcterms:W3CDTF">2016-09-22T15:21:00Z</dcterms:modified>
</cp:coreProperties>
</file>